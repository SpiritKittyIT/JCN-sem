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D31D" w14:textId="54D752A4" w:rsidR="00134C83" w:rsidRDefault="00F62F06" w:rsidP="00134C83">
      <w:pPr>
        <w:pStyle w:val="ZPTitulkahlavn"/>
        <w:rPr>
          <w:b/>
          <w:noProof/>
          <w:sz w:val="34"/>
          <w:lang w:val="en-US" w:eastAsia="en-US"/>
        </w:rPr>
      </w:pPr>
      <w:r>
        <w:rPr>
          <w:noProof/>
        </w:rPr>
        <w:drawing>
          <wp:inline distT="0" distB="0" distL="0" distR="0" wp14:anchorId="638A4786" wp14:editId="4AE6D9BD">
            <wp:extent cx="4384675" cy="1450340"/>
            <wp:effectExtent l="0" t="0" r="0" b="0"/>
            <wp:docPr id="1" name="Picture 1" descr="Obrázok, na ktorom je text, písmo, rad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brázok, na ktorom je text, písmo, rad, dizajn&#10;&#10;Automaticky generovaný popi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Fakulta/ústav"/>
        <w:tag w:val="Fakulta/ústav"/>
        <w:id w:val="-577372689"/>
        <w:placeholder>
          <w:docPart w:val="FC30F16F07854DF7903DE6FCA543AE1C"/>
        </w:placeholder>
        <w:comboBox>
          <w:listItem w:displayText="[zvoľte fakultu]" w:value="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4629ED61" w14:textId="77777777" w:rsidR="00134C83" w:rsidRDefault="00134C83" w:rsidP="00134C83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>
            <w:t>Fakulta riadenia a informatiky</w:t>
          </w:r>
        </w:p>
      </w:sdtContent>
    </w:sdt>
    <w:p w14:paraId="51848704" w14:textId="77777777" w:rsidR="00134C83" w:rsidRDefault="00134C83" w:rsidP="00134C83">
      <w:pPr>
        <w:pStyle w:val="Nzovfakulty"/>
      </w:pPr>
    </w:p>
    <w:p w14:paraId="2FA47AE7" w14:textId="00D522C1" w:rsidR="00134C83" w:rsidRDefault="00134C83" w:rsidP="00F62F06">
      <w:pPr>
        <w:pStyle w:val="Title"/>
        <w:jc w:val="center"/>
      </w:pPr>
      <w:r w:rsidRPr="002F0A63">
        <w:br/>
      </w:r>
      <w:r w:rsidR="00ED1BB6">
        <w:t>Jazyk C# a .Net</w:t>
      </w:r>
    </w:p>
    <w:p w14:paraId="7BE89C7F" w14:textId="3EA8C2F6" w:rsidR="00F62F06" w:rsidRPr="00F62F06" w:rsidRDefault="00F62F06" w:rsidP="00F62F06">
      <w:pPr>
        <w:pStyle w:val="Nzovfakulty"/>
      </w:pPr>
      <w:r w:rsidRPr="00F62F06">
        <w:t xml:space="preserve">Semestrálna práca – </w:t>
      </w:r>
      <w:r w:rsidR="00ED1BB6">
        <w:t>JCN</w:t>
      </w:r>
    </w:p>
    <w:p w14:paraId="540BB75B" w14:textId="77777777" w:rsidR="00134C83" w:rsidRPr="002F0A63" w:rsidRDefault="00134C83" w:rsidP="00134C83">
      <w:pPr>
        <w:pStyle w:val="Titlistmeno1"/>
      </w:pPr>
      <w:r w:rsidRPr="002F0A63">
        <w:t xml:space="preserve"> </w:t>
      </w:r>
      <w:r>
        <w:t>Marián Lalík</w:t>
      </w:r>
    </w:p>
    <w:p w14:paraId="0A108651" w14:textId="7E9C5077" w:rsidR="00134C83" w:rsidRDefault="00F62F06" w:rsidP="00F62F06">
      <w:pPr>
        <w:spacing w:before="0" w:line="240" w:lineRule="auto"/>
        <w:jc w:val="center"/>
      </w:pPr>
      <w:r>
        <w:t>2024/2025</w:t>
      </w:r>
    </w:p>
    <w:p w14:paraId="36FD995C" w14:textId="661CA6E2" w:rsidR="00134C83" w:rsidRPr="002F0A63" w:rsidRDefault="00134C83" w:rsidP="00134C83">
      <w:pPr>
        <w:spacing w:before="0" w:line="240" w:lineRule="auto"/>
        <w:jc w:val="left"/>
        <w:rPr>
          <w:sz w:val="40"/>
          <w:szCs w:val="40"/>
        </w:rPr>
        <w:sectPr w:rsidR="00134C83" w:rsidRPr="002F0A63" w:rsidSect="00134C83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418" w:bottom="1418" w:left="1418" w:header="709" w:footer="709" w:gutter="567"/>
          <w:pgNumType w:fmt="upperRoman" w:start="1"/>
          <w:cols w:space="708"/>
          <w:docGrid w:linePitch="360"/>
        </w:sectPr>
      </w:pPr>
      <w:r>
        <w:rPr>
          <w:sz w:val="40"/>
          <w:szCs w:val="40"/>
        </w:rPr>
        <w:br w:type="page"/>
      </w:r>
    </w:p>
    <w:p w14:paraId="7C8BBF0B" w14:textId="77777777" w:rsidR="0061570C" w:rsidRDefault="00134C83" w:rsidP="00134C83">
      <w:pPr>
        <w:pStyle w:val="Titulnstranynadpisy"/>
        <w:rPr>
          <w:noProof/>
        </w:rPr>
      </w:pPr>
      <w:r>
        <w:rPr>
          <w:bCs/>
          <w:noProof/>
        </w:rPr>
        <w:lastRenderedPageBreak/>
        <w:t>Obsah</w:t>
      </w:r>
      <w:r w:rsidRPr="002F0A63">
        <w:rPr>
          <w:bCs/>
          <w:noProof/>
        </w:rPr>
        <w:fldChar w:fldCharType="begin"/>
      </w:r>
      <w:r w:rsidRPr="002F0A63">
        <w:instrText xml:space="preserve"> TOC \o "1-4" \h \z \u </w:instrText>
      </w:r>
      <w:r w:rsidRPr="002F0A63">
        <w:rPr>
          <w:bCs/>
          <w:noProof/>
        </w:rPr>
        <w:fldChar w:fldCharType="separate"/>
      </w:r>
    </w:p>
    <w:p w14:paraId="182D0C59" w14:textId="1ECF1A26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12" w:history="1">
        <w:r w:rsidRPr="00F777A5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Stručný popis riešenej úlohy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33F75D8" w14:textId="2C37ECCC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13" w:history="1">
        <w:r w:rsidRPr="00F777A5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UML diagram tried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98AC33" w14:textId="016D81E9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14" w:history="1">
        <w:r w:rsidRPr="00F777A5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Zoznam  použitých tecnológii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12D400" w14:textId="41E3F320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15" w:history="1">
        <w:r w:rsidRPr="00F777A5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Programovací jazyk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D5BFC0A" w14:textId="63CDB2BC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16" w:history="1">
        <w:r w:rsidRPr="00F777A5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Platforma a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E0BECE" w14:textId="1A00FB46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17" w:history="1">
        <w:r w:rsidRPr="00F777A5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Práca s databázou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04E75D" w14:textId="4DB8EE7A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18" w:history="1">
        <w:r w:rsidRPr="00F777A5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Vizuálne komponenty a UI techniky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2C9E72" w14:textId="35FDBB8E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19" w:history="1">
        <w:r w:rsidRPr="00F777A5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Ďalšie knižnice a nástroje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C75614" w14:textId="44D24A35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20" w:history="1">
        <w:r w:rsidRPr="00F777A5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Požiadavky na spustenie alebo inštaláciu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3E0EDD" w14:textId="084A5A36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1" w:history="1">
        <w:r w:rsidRPr="00F777A5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Softvérové požiadavky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CD06B5" w14:textId="16A69B78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2" w:history="1">
        <w:r w:rsidRPr="00F777A5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Hardvérové požiadavky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87201A" w14:textId="72176294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3" w:history="1">
        <w:r w:rsidRPr="00F777A5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Inštalácia a prvé spustenie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E750D4" w14:textId="235ABDEB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4" w:history="1">
        <w:r w:rsidRPr="00F777A5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Práva a prístup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147E26" w14:textId="5C57CF26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25" w:history="1">
        <w:r w:rsidRPr="00F777A5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Jednoduchý manuál na používanie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386D4C" w14:textId="77AA4D37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6" w:history="1">
        <w:r w:rsidRPr="00F777A5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Spustenie novej hry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C5A8E4" w14:textId="37BD83CB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7" w:history="1">
        <w:r w:rsidRPr="00F777A5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Ovládanie hry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ED1A14" w14:textId="4ED8EC78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8" w:history="1">
        <w:r w:rsidRPr="00F777A5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Uloženie skóre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0E56CC" w14:textId="2AA76A91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29" w:history="1">
        <w:r w:rsidRPr="00F777A5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Zobrazenie predošlého skóre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24884E" w14:textId="45009BC3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30" w:history="1">
        <w:r w:rsidRPr="00F777A5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Prehľad problémov a ich riešenia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38DFB04" w14:textId="7F7C856D" w:rsidR="0061570C" w:rsidRDefault="0061570C">
      <w:pPr>
        <w:pStyle w:val="TOC1"/>
        <w:rPr>
          <w:rFonts w:asciiTheme="minorHAnsi" w:eastAsiaTheme="minorEastAsia" w:hAnsiTheme="minorHAnsi" w:cstheme="minorBidi"/>
          <w:bCs w:val="0"/>
          <w:kern w:val="2"/>
          <w:sz w:val="24"/>
          <w14:ligatures w14:val="standardContextual"/>
        </w:rPr>
      </w:pPr>
      <w:hyperlink w:anchor="_Toc197356431" w:history="1">
        <w:r w:rsidRPr="00F777A5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E3AAC3" w14:textId="137200AF" w:rsidR="0061570C" w:rsidRDefault="0061570C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7356432" w:history="1">
        <w:r w:rsidRPr="00F777A5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F777A5">
          <w:rPr>
            <w:rStyle w:val="Hyperlink"/>
          </w:rPr>
          <w:t>Možnosti ďalšieho vývoja: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_Toc197356432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2F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F185BF" w14:textId="77777777" w:rsidR="00134C83" w:rsidRPr="002F0A63" w:rsidRDefault="00134C83" w:rsidP="00134C83">
      <w:pPr>
        <w:sectPr w:rsidR="00134C83" w:rsidRPr="002F0A63" w:rsidSect="00134C8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  <w:r w:rsidRPr="002F0A63">
        <w:fldChar w:fldCharType="end"/>
      </w:r>
    </w:p>
    <w:p w14:paraId="7FCF9033" w14:textId="77777777" w:rsidR="00134C83" w:rsidRPr="002F0A63" w:rsidRDefault="00134C83" w:rsidP="00134C83">
      <w:pPr>
        <w:sectPr w:rsidR="00134C83" w:rsidRPr="002F0A63" w:rsidSect="00134C83">
          <w:head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418" w:right="1418" w:bottom="1418" w:left="1418" w:header="709" w:footer="709" w:gutter="567"/>
          <w:pgNumType w:fmt="lowerRoman"/>
          <w:cols w:space="708"/>
          <w:docGrid w:linePitch="360"/>
        </w:sectPr>
      </w:pPr>
    </w:p>
    <w:p w14:paraId="67943BDB" w14:textId="7C2D0E3F" w:rsidR="001A688D" w:rsidRPr="001A688D" w:rsidRDefault="00ED1BB6" w:rsidP="001A688D">
      <w:pPr>
        <w:pStyle w:val="Heading1"/>
      </w:pPr>
      <w:bookmarkStart w:id="0" w:name="_Toc197356412"/>
      <w:r>
        <w:lastRenderedPageBreak/>
        <w:t>Stručný popis riešenej úlohy</w:t>
      </w:r>
      <w:bookmarkEnd w:id="0"/>
    </w:p>
    <w:p w14:paraId="6E47E8B2" w14:textId="77777777" w:rsidR="00830ABC" w:rsidRPr="00830ABC" w:rsidRDefault="00830ABC" w:rsidP="00830ABC">
      <w:r w:rsidRPr="00830ABC">
        <w:t xml:space="preserve">Cieľom riešenej úlohy je implementácia počítačovej hry </w:t>
      </w:r>
      <w:r w:rsidRPr="00830ABC">
        <w:rPr>
          <w:b/>
          <w:bCs/>
        </w:rPr>
        <w:t>Hadík</w:t>
      </w:r>
      <w:r w:rsidRPr="00830ABC">
        <w:t>, ktorá ponúka používateľovi intuitívne grafické rozhranie a niekoľko možností prispôsobenia hry. Po spustení aplikácie má používateľ na výber medzi:</w:t>
      </w:r>
    </w:p>
    <w:p w14:paraId="57B6E278" w14:textId="77777777" w:rsidR="00830ABC" w:rsidRPr="00830ABC" w:rsidRDefault="00830ABC" w:rsidP="00830ABC">
      <w:pPr>
        <w:pStyle w:val="Odrka1"/>
      </w:pPr>
      <w:r w:rsidRPr="00830ABC">
        <w:t>spustením novej hry,</w:t>
      </w:r>
    </w:p>
    <w:p w14:paraId="1E1B0A1C" w14:textId="77777777" w:rsidR="00830ABC" w:rsidRPr="00830ABC" w:rsidRDefault="00830ABC" w:rsidP="00830ABC">
      <w:pPr>
        <w:pStyle w:val="Odrka1"/>
      </w:pPr>
      <w:r w:rsidRPr="00830ABC">
        <w:t>zobrazením predošlých výsledkov (skóre),</w:t>
      </w:r>
    </w:p>
    <w:p w14:paraId="0E5F98F6" w14:textId="77777777" w:rsidR="00830ABC" w:rsidRPr="00830ABC" w:rsidRDefault="00830ABC" w:rsidP="00830ABC">
      <w:pPr>
        <w:pStyle w:val="Odrka1"/>
      </w:pPr>
      <w:r w:rsidRPr="00830ABC">
        <w:t>a ukončením aplikácie.</w:t>
      </w:r>
    </w:p>
    <w:p w14:paraId="047BBF1B" w14:textId="77777777" w:rsidR="00830ABC" w:rsidRPr="00830ABC" w:rsidRDefault="00830ABC" w:rsidP="00830ABC">
      <w:r w:rsidRPr="00830ABC">
        <w:t>Obrazovka so zobrazením historických výsledkov umožňuje filtrovanie skóre na základe zvolených herných parametrov, ako sú typ hry, veľkosť mapy a typ mapy.</w:t>
      </w:r>
    </w:p>
    <w:p w14:paraId="1A5F28F5" w14:textId="77777777" w:rsidR="00830ABC" w:rsidRPr="00830ABC" w:rsidRDefault="00830ABC" w:rsidP="00830ABC">
      <w:r w:rsidRPr="00830ABC">
        <w:t>Pri výbere novej hry si používateľ vyberá:</w:t>
      </w:r>
    </w:p>
    <w:p w14:paraId="4FB2F0AE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typ hry</w:t>
      </w:r>
      <w:r w:rsidRPr="00830ABC">
        <w:t xml:space="preserve"> (napr. klasický alebo pokročilý),</w:t>
      </w:r>
    </w:p>
    <w:p w14:paraId="1EC82D76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veľkosť mapy</w:t>
      </w:r>
      <w:r w:rsidRPr="00830ABC">
        <w:t>,</w:t>
      </w:r>
    </w:p>
    <w:p w14:paraId="0084D114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typ mapy</w:t>
      </w:r>
      <w:r w:rsidRPr="00830ABC">
        <w:t xml:space="preserve">, pričom v prípade typu </w:t>
      </w:r>
      <w:r w:rsidRPr="00830ABC">
        <w:rPr>
          <w:i/>
          <w:iCs/>
        </w:rPr>
        <w:t>custom</w:t>
      </w:r>
      <w:r w:rsidRPr="00830ABC">
        <w:t xml:space="preserve"> je možné načítať mapu zo súboru, ktorý si používateľ sám zvolí.</w:t>
      </w:r>
    </w:p>
    <w:p w14:paraId="02558B24" w14:textId="77777777" w:rsidR="00830ABC" w:rsidRPr="00830ABC" w:rsidRDefault="00830ABC" w:rsidP="00830ABC">
      <w:r w:rsidRPr="00830ABC">
        <w:t>Po nastavení parametrov má používateľ možnosť hru spustiť alebo sa vrátiť späť do hlavného menu.</w:t>
      </w:r>
    </w:p>
    <w:p w14:paraId="26C79143" w14:textId="77777777" w:rsidR="00830ABC" w:rsidRPr="00830ABC" w:rsidRDefault="00830ABC" w:rsidP="00830ABC">
      <w:r w:rsidRPr="00830ABC">
        <w:t xml:space="preserve">Počas hry ovláda hráč pohyb hada pomocou kláves WASD alebo šípok. Hra sa dá kedykoľvek pozastaviť klávesou </w:t>
      </w:r>
      <w:r w:rsidRPr="00830ABC">
        <w:rPr>
          <w:b/>
          <w:bCs/>
        </w:rPr>
        <w:t>P</w:t>
      </w:r>
      <w:r w:rsidRPr="00830ABC">
        <w:t>. Po ukončení hry sa zobrazí výzva, aby používateľ stlačil ľubovoľnú klávesu na pokračovanie.</w:t>
      </w:r>
    </w:p>
    <w:p w14:paraId="511C8A9F" w14:textId="31721466" w:rsidR="00830ABC" w:rsidRPr="00830ABC" w:rsidRDefault="00830ABC" w:rsidP="00830ABC">
      <w:r w:rsidRPr="00830ABC">
        <w:t>Následne je hráč presmerovaný do formulára na uloženie skóre. V tomto formulári sa zobrazujú najlepšie výsledky pre dané herné nastavenia. Používateľ môže:</w:t>
      </w:r>
    </w:p>
    <w:p w14:paraId="4EFEC7B2" w14:textId="77777777" w:rsidR="00830ABC" w:rsidRPr="00830ABC" w:rsidRDefault="00830ABC" w:rsidP="00830ABC">
      <w:pPr>
        <w:pStyle w:val="Odrka1"/>
      </w:pPr>
      <w:r w:rsidRPr="00830ABC">
        <w:t xml:space="preserve">zadať svoje meno a uložiť skóre kliknutím na tlačidlo </w:t>
      </w:r>
      <w:r w:rsidRPr="00830ABC">
        <w:rPr>
          <w:i/>
          <w:iCs/>
        </w:rPr>
        <w:t>Submit</w:t>
      </w:r>
      <w:r w:rsidRPr="00830ABC">
        <w:t>,</w:t>
      </w:r>
    </w:p>
    <w:p w14:paraId="1F3FD63A" w14:textId="77777777" w:rsidR="00830ABC" w:rsidRPr="00830ABC" w:rsidRDefault="00830ABC" w:rsidP="00830ABC">
      <w:pPr>
        <w:pStyle w:val="Odrka1"/>
      </w:pPr>
      <w:r w:rsidRPr="00830ABC">
        <w:t>alebo preskočiť uloženie a vrátiť sa priamo do hlavného menu.</w:t>
      </w:r>
    </w:p>
    <w:p w14:paraId="440474DC" w14:textId="05A8C9AC" w:rsidR="001A688D" w:rsidRPr="001A688D" w:rsidRDefault="001A688D" w:rsidP="001A688D">
      <w:pPr>
        <w:pStyle w:val="Heading1"/>
      </w:pPr>
      <w:bookmarkStart w:id="1" w:name="_Toc197356413"/>
      <w:r w:rsidRPr="001A688D">
        <w:lastRenderedPageBreak/>
        <w:t>UML diagram tried</w:t>
      </w:r>
      <w:bookmarkEnd w:id="1"/>
    </w:p>
    <w:p w14:paraId="7A41A0C0" w14:textId="3AE944CD" w:rsidR="00ED1BB6" w:rsidRDefault="00ED1BB6" w:rsidP="008E21C6">
      <w:r w:rsidRPr="00ED1BB6">
        <w:drawing>
          <wp:inline distT="0" distB="0" distL="0" distR="0" wp14:anchorId="4DEFDBCF" wp14:editId="61BB1502">
            <wp:extent cx="5399405" cy="4842510"/>
            <wp:effectExtent l="0" t="0" r="0" b="0"/>
            <wp:docPr id="366952425" name="Picture 1" descr="A blue paper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2425" name="Picture 1" descr="A blue paper with text and arrow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78C" w14:textId="04676589" w:rsidR="001A688D" w:rsidRPr="001A688D" w:rsidRDefault="00ED1BB6" w:rsidP="001A688D">
      <w:pPr>
        <w:pStyle w:val="Heading1"/>
      </w:pPr>
      <w:bookmarkStart w:id="2" w:name="_Toc197356414"/>
      <w:r>
        <w:t>Zoznam  použitých tecnológii</w:t>
      </w:r>
      <w:bookmarkEnd w:id="2"/>
    </w:p>
    <w:p w14:paraId="25CF9049" w14:textId="77777777" w:rsidR="008E21C6" w:rsidRPr="008E21C6" w:rsidRDefault="008E21C6" w:rsidP="008E21C6">
      <w:r w:rsidRPr="008E21C6">
        <w:t xml:space="preserve">Pri vývoji aplikácie </w:t>
      </w:r>
      <w:r w:rsidRPr="008E21C6">
        <w:rPr>
          <w:b/>
          <w:bCs/>
        </w:rPr>
        <w:t>Hadík</w:t>
      </w:r>
      <w:r w:rsidRPr="008E21C6">
        <w:t xml:space="preserve"> boli použité nasledujúce technológie a knižnice:</w:t>
      </w:r>
    </w:p>
    <w:p w14:paraId="26DF1364" w14:textId="11E3C8CC" w:rsidR="008E21C6" w:rsidRPr="008E21C6" w:rsidRDefault="008E21C6" w:rsidP="008E21C6">
      <w:pPr>
        <w:pStyle w:val="Heading2"/>
      </w:pPr>
      <w:bookmarkStart w:id="3" w:name="_Toc197356415"/>
      <w:r w:rsidRPr="008E21C6">
        <w:t>Programovací jazyk</w:t>
      </w:r>
      <w:bookmarkEnd w:id="3"/>
    </w:p>
    <w:p w14:paraId="56F7B91F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C#</w:t>
      </w:r>
      <w:r w:rsidRPr="008E21C6">
        <w:t xml:space="preserve"> – hlavný jazyk použitia na logiku aplikácie, prácu s databázou aj UI.</w:t>
      </w:r>
    </w:p>
    <w:p w14:paraId="7885B346" w14:textId="22B8FF7E" w:rsidR="008E21C6" w:rsidRPr="008E21C6" w:rsidRDefault="008E21C6" w:rsidP="008E21C6">
      <w:pPr>
        <w:pStyle w:val="Heading2"/>
      </w:pPr>
      <w:bookmarkStart w:id="4" w:name="_Toc197356416"/>
      <w:r w:rsidRPr="008E21C6">
        <w:t>Platforma a framework</w:t>
      </w:r>
      <w:bookmarkEnd w:id="4"/>
    </w:p>
    <w:p w14:paraId="3C3B7C8A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.NET 8 (Core)</w:t>
      </w:r>
      <w:r w:rsidRPr="008E21C6">
        <w:t xml:space="preserve"> – moderný vývojový rámec pre multiplatformové aplikácie, s podporou WPF.</w:t>
      </w:r>
    </w:p>
    <w:p w14:paraId="51259A91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WPF (Windows Presentation Foundation)</w:t>
      </w:r>
      <w:r w:rsidRPr="008E21C6">
        <w:t xml:space="preserve"> – framework pre tvorbu používateľského rozhrania vo Windows aplikáciách.</w:t>
      </w:r>
    </w:p>
    <w:p w14:paraId="2AA77DC0" w14:textId="61598B39" w:rsidR="008E21C6" w:rsidRPr="008E21C6" w:rsidRDefault="008E21C6" w:rsidP="008E21C6">
      <w:pPr>
        <w:pStyle w:val="Heading2"/>
      </w:pPr>
      <w:bookmarkStart w:id="5" w:name="_Toc197356417"/>
      <w:r w:rsidRPr="008E21C6">
        <w:lastRenderedPageBreak/>
        <w:t>Práca s databázou</w:t>
      </w:r>
      <w:bookmarkEnd w:id="5"/>
    </w:p>
    <w:p w14:paraId="768FF6C1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Entity Framework Core (EF Core)</w:t>
      </w:r>
      <w:r w:rsidRPr="008E21C6">
        <w:t xml:space="preserve"> – ORM framework použitý na mapovanie objektov na databázové tabuľky a prácu s databázou pomocou LINQ.</w:t>
      </w:r>
    </w:p>
    <w:p w14:paraId="0BFA394F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SQLite</w:t>
      </w:r>
      <w:r w:rsidRPr="008E21C6">
        <w:t xml:space="preserve"> – ľahká relačná databáza uložená ako súbor (highscores.db) pre ukladanie high score záznamov.</w:t>
      </w:r>
    </w:p>
    <w:p w14:paraId="19755475" w14:textId="0AD1BD81" w:rsidR="008E21C6" w:rsidRPr="008E21C6" w:rsidRDefault="008E21C6" w:rsidP="008E21C6">
      <w:pPr>
        <w:pStyle w:val="Heading2"/>
      </w:pPr>
      <w:bookmarkStart w:id="6" w:name="_Toc197356418"/>
      <w:r w:rsidRPr="008E21C6">
        <w:t>Vizuálne komponenty a UI techniky</w:t>
      </w:r>
      <w:bookmarkEnd w:id="6"/>
    </w:p>
    <w:p w14:paraId="4535CE4A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XAML</w:t>
      </w:r>
      <w:r w:rsidRPr="008E21C6">
        <w:t xml:space="preserve"> – deklaratívny jazyk pre definíciu používateľského rozhrania (UI) v prostredí WPF.</w:t>
      </w:r>
    </w:p>
    <w:p w14:paraId="3C37D928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Data Binding</w:t>
      </w:r>
      <w:r w:rsidRPr="008E21C6">
        <w:t xml:space="preserve"> – mechanizmus viazania údajov medzi ViewModelmi a XAML prvkami.</w:t>
      </w:r>
    </w:p>
    <w:p w14:paraId="45929911" w14:textId="77777777" w:rsidR="008E21C6" w:rsidRDefault="008E21C6" w:rsidP="008E21C6">
      <w:pPr>
        <w:pStyle w:val="Odrka1"/>
      </w:pPr>
      <w:r w:rsidRPr="008E21C6">
        <w:rPr>
          <w:b/>
          <w:bCs/>
        </w:rPr>
        <w:t>Observable Pattern (INotifyPropertyChanged)</w:t>
      </w:r>
      <w:r w:rsidRPr="008E21C6">
        <w:t xml:space="preserve"> – používaný na aktualizáciu zobrazenia pri zmene dát.</w:t>
      </w:r>
    </w:p>
    <w:p w14:paraId="744738F9" w14:textId="38E7DB81" w:rsidR="008E21C6" w:rsidRPr="008E21C6" w:rsidRDefault="008E21C6" w:rsidP="008E21C6">
      <w:pPr>
        <w:pStyle w:val="Heading2"/>
      </w:pPr>
      <w:bookmarkStart w:id="7" w:name="_Toc197356419"/>
      <w:r w:rsidRPr="008E21C6">
        <w:t>Ďalšie knižnice a nástroje</w:t>
      </w:r>
      <w:bookmarkEnd w:id="7"/>
    </w:p>
    <w:p w14:paraId="6B618E35" w14:textId="77777777" w:rsidR="008E21C6" w:rsidRPr="008E21C6" w:rsidRDefault="008E21C6" w:rsidP="008E21C6">
      <w:pPr>
        <w:pStyle w:val="Odrka1"/>
      </w:pPr>
      <w:r w:rsidRPr="008E21C6">
        <w:rPr>
          <w:b/>
          <w:bCs/>
        </w:rPr>
        <w:t>LINQ (Language Integrated Query)</w:t>
      </w:r>
      <w:r w:rsidRPr="008E21C6">
        <w:t xml:space="preserve"> – jazykové rozšírenie pre efektívnu prácu s kolekciami a databázou pomocou funkcionálneho štýlu (napr. filtrovanie výsledkov skóre).</w:t>
      </w:r>
    </w:p>
    <w:p w14:paraId="18997ADF" w14:textId="6222F177" w:rsidR="008E21C6" w:rsidRPr="008E21C6" w:rsidRDefault="008E21C6" w:rsidP="008E21C6">
      <w:pPr>
        <w:pStyle w:val="Odrka1"/>
      </w:pPr>
      <w:r w:rsidRPr="008E21C6">
        <w:rPr>
          <w:b/>
          <w:bCs/>
        </w:rPr>
        <w:t>Tasks</w:t>
      </w:r>
      <w:r>
        <w:rPr>
          <w:b/>
          <w:bCs/>
        </w:rPr>
        <w:t>,</w:t>
      </w:r>
      <w:r w:rsidRPr="008E21C6">
        <w:rPr>
          <w:b/>
          <w:bCs/>
        </w:rPr>
        <w:t xml:space="preserve"> asynchrónne operácie</w:t>
      </w:r>
      <w:r>
        <w:rPr>
          <w:b/>
          <w:bCs/>
        </w:rPr>
        <w:t>, CancellationToken</w:t>
      </w:r>
      <w:r w:rsidRPr="008E21C6">
        <w:t xml:space="preserve"> – použité na načítavanie</w:t>
      </w:r>
      <w:r>
        <w:t xml:space="preserve"> a spracovanie</w:t>
      </w:r>
      <w:r w:rsidRPr="008E21C6">
        <w:t xml:space="preserve"> údajov (napr. high scores)</w:t>
      </w:r>
      <w:r>
        <w:t xml:space="preserve"> a hernú logiku</w:t>
      </w:r>
      <w:r w:rsidRPr="008E21C6">
        <w:t xml:space="preserve"> mimo hlavného UI vlákna, čím sa zabraňuje zamŕzaniu rozhrania.</w:t>
      </w:r>
    </w:p>
    <w:p w14:paraId="0EDA2491" w14:textId="0C6D51A0" w:rsidR="00ED1BB6" w:rsidRDefault="008E21C6" w:rsidP="008E21C6">
      <w:pPr>
        <w:pStyle w:val="Odrka1"/>
      </w:pPr>
      <w:r w:rsidRPr="008E21C6">
        <w:rPr>
          <w:b/>
          <w:bCs/>
        </w:rPr>
        <w:t>EventHandler</w:t>
      </w:r>
      <w:r w:rsidRPr="008E21C6">
        <w:t xml:space="preserve"> – štandardný .NET mechanizmus využitý v hernej logike na oznamovanie zmien stavu políčok na hernej mape. Používa sa na efektívne aktualizovanie vizualizácie hry v reálnom čase.</w:t>
      </w:r>
    </w:p>
    <w:p w14:paraId="3350859E" w14:textId="37EF0F46" w:rsidR="001A688D" w:rsidRDefault="00ED1BB6" w:rsidP="001A688D">
      <w:pPr>
        <w:pStyle w:val="Heading1"/>
      </w:pPr>
      <w:bookmarkStart w:id="8" w:name="_Toc197356420"/>
      <w:r>
        <w:t>Požiadavky na spustenie alebo inštaláciu</w:t>
      </w:r>
      <w:bookmarkEnd w:id="8"/>
    </w:p>
    <w:p w14:paraId="3B990125" w14:textId="77777777" w:rsidR="00830ABC" w:rsidRPr="00830ABC" w:rsidRDefault="00830ABC" w:rsidP="00830ABC">
      <w:r w:rsidRPr="00830ABC">
        <w:t>Aby aplikácia Hadík fungovala správne, je potrebné splniť nasledujúce technické požiadavky:</w:t>
      </w:r>
    </w:p>
    <w:p w14:paraId="77CDB3AB" w14:textId="65B875C4" w:rsidR="00830ABC" w:rsidRPr="00830ABC" w:rsidRDefault="00830ABC" w:rsidP="00830ABC">
      <w:pPr>
        <w:pStyle w:val="Heading2"/>
      </w:pPr>
      <w:bookmarkStart w:id="9" w:name="_Toc197356421"/>
      <w:r w:rsidRPr="00830ABC">
        <w:t>Softvérové požiadavky</w:t>
      </w:r>
      <w:bookmarkEnd w:id="9"/>
    </w:p>
    <w:p w14:paraId="29728F0C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Operačný systém</w:t>
      </w:r>
      <w:r w:rsidRPr="00830ABC">
        <w:t>: Windows 10 alebo novší.</w:t>
      </w:r>
    </w:p>
    <w:p w14:paraId="2AE696CD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.NET SDK</w:t>
      </w:r>
      <w:r w:rsidRPr="00830ABC">
        <w:t>: verzia 8.0 alebo novšia (aplikácia je vyvíjaná v prostredí .NET 8).</w:t>
      </w:r>
    </w:p>
    <w:p w14:paraId="6B340F56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lastRenderedPageBreak/>
        <w:t>SQLite</w:t>
      </w:r>
      <w:r w:rsidRPr="00830ABC">
        <w:t>: nie je potrebné samostatne inštalovať – databáza sa automaticky vytvorí cez EF Core pri prvom spustení.</w:t>
      </w:r>
    </w:p>
    <w:p w14:paraId="473D406A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IDE (voliteľne na vývoj)</w:t>
      </w:r>
      <w:r w:rsidRPr="00830ABC">
        <w:t>: napr. Visual Studio 2022 (s podporou WPF a .NET 8) alebo Visual Studio Code.</w:t>
      </w:r>
    </w:p>
    <w:p w14:paraId="13DD0B30" w14:textId="30DFEBF3" w:rsidR="00830ABC" w:rsidRPr="00830ABC" w:rsidRDefault="00830ABC" w:rsidP="00830ABC">
      <w:pPr>
        <w:pStyle w:val="Heading2"/>
      </w:pPr>
      <w:bookmarkStart w:id="10" w:name="_Toc197356422"/>
      <w:r w:rsidRPr="00830ABC">
        <w:t>Hardvérové požiadavky</w:t>
      </w:r>
      <w:bookmarkEnd w:id="10"/>
    </w:p>
    <w:p w14:paraId="2202DA66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Procesor</w:t>
      </w:r>
      <w:r w:rsidRPr="00830ABC">
        <w:t>: 1.6 GHz alebo rýchlejší.</w:t>
      </w:r>
    </w:p>
    <w:p w14:paraId="62814A1A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Pamäť RAM</w:t>
      </w:r>
      <w:r w:rsidRPr="00830ABC">
        <w:t>: minimálne 2 GB.</w:t>
      </w:r>
    </w:p>
    <w:p w14:paraId="1504B97D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Diskový priestor</w:t>
      </w:r>
      <w:r w:rsidRPr="00830ABC">
        <w:t>: minimálne 50 MB (vrátane aplikácie a databázy skóre).</w:t>
      </w:r>
    </w:p>
    <w:p w14:paraId="714CB56B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Rozlíšenie obrazovky</w:t>
      </w:r>
      <w:r w:rsidRPr="00830ABC">
        <w:t>: odporúčané minimálne 1280×720 px.</w:t>
      </w:r>
    </w:p>
    <w:p w14:paraId="26D8AEE0" w14:textId="504D431F" w:rsidR="00830ABC" w:rsidRPr="00830ABC" w:rsidRDefault="00830ABC" w:rsidP="00830ABC">
      <w:pPr>
        <w:pStyle w:val="Heading2"/>
      </w:pPr>
      <w:bookmarkStart w:id="11" w:name="_Toc197356423"/>
      <w:r w:rsidRPr="00830ABC">
        <w:t>Inštalácia a prvé spustenie</w:t>
      </w:r>
      <w:bookmarkEnd w:id="11"/>
    </w:p>
    <w:p w14:paraId="61B99B85" w14:textId="77777777" w:rsidR="00830ABC" w:rsidRPr="00830ABC" w:rsidRDefault="00830ABC" w:rsidP="00830ABC">
      <w:pPr>
        <w:pStyle w:val="Odrka1"/>
      </w:pPr>
      <w:r w:rsidRPr="00830ABC">
        <w:t>Aplikácia sa spúšťa ako klasický .NET WPF projekt.</w:t>
      </w:r>
    </w:p>
    <w:p w14:paraId="2890167C" w14:textId="77777777" w:rsidR="00830ABC" w:rsidRPr="00830ABC" w:rsidRDefault="00830ABC" w:rsidP="00830ABC">
      <w:pPr>
        <w:pStyle w:val="Odrka1"/>
      </w:pPr>
      <w:r w:rsidRPr="00830ABC">
        <w:t>Pri prvom spustení aplikácie sa automaticky vytvorí databázový súbor highscores.db v pracovnom adresári.</w:t>
      </w:r>
    </w:p>
    <w:p w14:paraId="3ABB4C5E" w14:textId="77777777" w:rsidR="00830ABC" w:rsidRPr="00830ABC" w:rsidRDefault="00830ABC" w:rsidP="00830ABC">
      <w:pPr>
        <w:pStyle w:val="Odrka2"/>
      </w:pPr>
      <w:r w:rsidRPr="00830ABC">
        <w:t>Ak tento súbor chýba, systém ho vytvorí cez EnsureCreated() alebo pomocou Migrate() (v závislosti od konfigurácie).</w:t>
      </w:r>
    </w:p>
    <w:p w14:paraId="3E6D8A44" w14:textId="77777777" w:rsidR="00830ABC" w:rsidRPr="00830ABC" w:rsidRDefault="00830ABC" w:rsidP="00830ABC">
      <w:pPr>
        <w:pStyle w:val="Odrka1"/>
      </w:pPr>
      <w:r w:rsidRPr="00830ABC">
        <w:t>Nie je potrebná žiadna inštalácia – aplikácia môže bežať ako spustiteľný .exe súbor v rámci vydaného projektu.</w:t>
      </w:r>
    </w:p>
    <w:p w14:paraId="0B5E1D8F" w14:textId="77777777" w:rsidR="00830ABC" w:rsidRPr="00830ABC" w:rsidRDefault="00830ABC" w:rsidP="00830ABC">
      <w:pPr>
        <w:pStyle w:val="Odrka1"/>
      </w:pPr>
      <w:r w:rsidRPr="00830ABC">
        <w:t>V prípade použitia vlastných máp musí byť dostupný .txt súbor so správnym formátom mapy.</w:t>
      </w:r>
    </w:p>
    <w:p w14:paraId="34A0BC09" w14:textId="79DF0BC0" w:rsidR="00830ABC" w:rsidRPr="00830ABC" w:rsidRDefault="00830ABC" w:rsidP="00830ABC">
      <w:pPr>
        <w:pStyle w:val="Heading2"/>
      </w:pPr>
      <w:bookmarkStart w:id="12" w:name="_Toc197356424"/>
      <w:r w:rsidRPr="00830ABC">
        <w:t>Práva a prístup</w:t>
      </w:r>
      <w:bookmarkEnd w:id="12"/>
    </w:p>
    <w:p w14:paraId="045530F2" w14:textId="5C1F616C" w:rsidR="00ED1BB6" w:rsidRDefault="00830ABC" w:rsidP="008E21C6">
      <w:pPr>
        <w:pStyle w:val="Odrka1"/>
      </w:pPr>
      <w:r w:rsidRPr="00830ABC">
        <w:t>Aplikácia vyžaduje právo zápisu do adresára, kde sa nachádza databázový súbor highscores.db, aby bolo možné ukladať skóre.</w:t>
      </w:r>
    </w:p>
    <w:p w14:paraId="7654DF9B" w14:textId="21BC4885" w:rsidR="001A688D" w:rsidRDefault="00ED1BB6" w:rsidP="003C2C6B">
      <w:pPr>
        <w:pStyle w:val="Heading1"/>
      </w:pPr>
      <w:bookmarkStart w:id="13" w:name="_Toc197356425"/>
      <w:r>
        <w:t>Jednoduchý manuál na používanie</w:t>
      </w:r>
      <w:bookmarkEnd w:id="13"/>
    </w:p>
    <w:p w14:paraId="20FF279D" w14:textId="77777777" w:rsidR="00830ABC" w:rsidRPr="00830ABC" w:rsidRDefault="00830ABC" w:rsidP="00830ABC">
      <w:r w:rsidRPr="00830ABC">
        <w:t>Po spustení aplikácie sa zobrazí hlavné menu s nasledujúcimi možnosťami:</w:t>
      </w:r>
    </w:p>
    <w:p w14:paraId="779F8281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Nová hra</w:t>
      </w:r>
      <w:r w:rsidRPr="00830ABC">
        <w:t xml:space="preserve"> – spustenie novej hry s vlastným výberom parametrov,</w:t>
      </w:r>
    </w:p>
    <w:p w14:paraId="3D5E9237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Zobraziť skóre</w:t>
      </w:r>
      <w:r w:rsidRPr="00830ABC">
        <w:t xml:space="preserve"> – prehliadanie predchádzajúcich výsledkov,</w:t>
      </w:r>
    </w:p>
    <w:p w14:paraId="701C0B7D" w14:textId="77777777" w:rsidR="00830ABC" w:rsidRPr="00830ABC" w:rsidRDefault="00830ABC" w:rsidP="00830ABC">
      <w:pPr>
        <w:pStyle w:val="Odrka1"/>
      </w:pPr>
      <w:r w:rsidRPr="00830ABC">
        <w:rPr>
          <w:b/>
          <w:bCs/>
        </w:rPr>
        <w:t>Ukončiť</w:t>
      </w:r>
      <w:r w:rsidRPr="00830ABC">
        <w:t xml:space="preserve"> – zatvorenie aplikácie.</w:t>
      </w:r>
    </w:p>
    <w:p w14:paraId="7EF1AD7F" w14:textId="77777777" w:rsidR="00830ABC" w:rsidRPr="00830ABC" w:rsidRDefault="00830ABC" w:rsidP="00830ABC">
      <w:pPr>
        <w:pStyle w:val="Heading2"/>
      </w:pPr>
      <w:bookmarkStart w:id="14" w:name="_Toc197356426"/>
      <w:r w:rsidRPr="00830ABC">
        <w:lastRenderedPageBreak/>
        <w:t>Spustenie novej hry</w:t>
      </w:r>
      <w:bookmarkEnd w:id="14"/>
    </w:p>
    <w:p w14:paraId="1899E157" w14:textId="77777777" w:rsidR="00830ABC" w:rsidRPr="00830ABC" w:rsidRDefault="00830ABC" w:rsidP="00830ABC">
      <w:pPr>
        <w:pStyle w:val="Odrka1"/>
      </w:pPr>
      <w:r w:rsidRPr="00830ABC">
        <w:t xml:space="preserve">Kliknite na </w:t>
      </w:r>
      <w:r w:rsidRPr="00830ABC">
        <w:rPr>
          <w:b/>
          <w:bCs/>
        </w:rPr>
        <w:t>Nová hra</w:t>
      </w:r>
      <w:r w:rsidRPr="00830ABC">
        <w:t>.</w:t>
      </w:r>
    </w:p>
    <w:p w14:paraId="6266985A" w14:textId="77777777" w:rsidR="00830ABC" w:rsidRPr="00830ABC" w:rsidRDefault="00830ABC" w:rsidP="00830ABC">
      <w:pPr>
        <w:pStyle w:val="Odrka1"/>
      </w:pPr>
      <w:r w:rsidRPr="00830ABC">
        <w:t>Vyberte požadované parametre hry:</w:t>
      </w:r>
    </w:p>
    <w:p w14:paraId="14EF950E" w14:textId="77777777" w:rsidR="00830ABC" w:rsidRPr="00830ABC" w:rsidRDefault="00830ABC" w:rsidP="00830ABC">
      <w:pPr>
        <w:pStyle w:val="Odrka2"/>
      </w:pPr>
      <w:r w:rsidRPr="00830ABC">
        <w:rPr>
          <w:b/>
          <w:bCs/>
        </w:rPr>
        <w:t>Typ hry</w:t>
      </w:r>
      <w:r w:rsidRPr="00830ABC">
        <w:t xml:space="preserve"> (napr. klasický),</w:t>
      </w:r>
    </w:p>
    <w:p w14:paraId="46360431" w14:textId="77777777" w:rsidR="00830ABC" w:rsidRPr="00830ABC" w:rsidRDefault="00830ABC" w:rsidP="00830ABC">
      <w:pPr>
        <w:pStyle w:val="Odrka2"/>
      </w:pPr>
      <w:r w:rsidRPr="00830ABC">
        <w:rPr>
          <w:b/>
          <w:bCs/>
        </w:rPr>
        <w:t>Veľkosť mapy</w:t>
      </w:r>
      <w:r w:rsidRPr="00830ABC">
        <w:t xml:space="preserve"> (napr. 10x10, 20x20),</w:t>
      </w:r>
    </w:p>
    <w:p w14:paraId="214B97EE" w14:textId="77777777" w:rsidR="00830ABC" w:rsidRPr="00830ABC" w:rsidRDefault="00830ABC" w:rsidP="00830ABC">
      <w:pPr>
        <w:pStyle w:val="Odrka2"/>
      </w:pPr>
      <w:r w:rsidRPr="00830ABC">
        <w:rPr>
          <w:b/>
          <w:bCs/>
        </w:rPr>
        <w:t>Typ mapy</w:t>
      </w:r>
      <w:r w:rsidRPr="00830ABC">
        <w:t xml:space="preserve"> (napr. štandardná, náhodná, alebo vlastná/custom).</w:t>
      </w:r>
    </w:p>
    <w:p w14:paraId="6C104DEA" w14:textId="77777777" w:rsidR="00830ABC" w:rsidRPr="00830ABC" w:rsidRDefault="00830ABC" w:rsidP="00830ABC">
      <w:pPr>
        <w:pStyle w:val="Odrka1"/>
      </w:pPr>
      <w:r w:rsidRPr="00830ABC">
        <w:t xml:space="preserve">Ak zvolíte typ mapy </w:t>
      </w:r>
      <w:r w:rsidRPr="00830ABC">
        <w:rPr>
          <w:i/>
          <w:iCs/>
        </w:rPr>
        <w:t>custom</w:t>
      </w:r>
      <w:r w:rsidRPr="00830ABC">
        <w:t>, zobrazí sa dialógové okno pre výber súboru s definíciou mapy (.txt).</w:t>
      </w:r>
    </w:p>
    <w:p w14:paraId="4889FCA6" w14:textId="77777777" w:rsidR="00830ABC" w:rsidRPr="00830ABC" w:rsidRDefault="00830ABC" w:rsidP="00830ABC">
      <w:pPr>
        <w:pStyle w:val="Odrka1"/>
      </w:pPr>
      <w:r w:rsidRPr="00830ABC">
        <w:t xml:space="preserve">Kliknutím na </w:t>
      </w:r>
      <w:r w:rsidRPr="00830ABC">
        <w:rPr>
          <w:b/>
          <w:bCs/>
        </w:rPr>
        <w:t>Spustiť</w:t>
      </w:r>
      <w:r w:rsidRPr="00830ABC">
        <w:t xml:space="preserve"> sa hra spustí, alebo </w:t>
      </w:r>
      <w:r w:rsidRPr="00830ABC">
        <w:rPr>
          <w:b/>
          <w:bCs/>
        </w:rPr>
        <w:t>Späť</w:t>
      </w:r>
      <w:r w:rsidRPr="00830ABC">
        <w:t xml:space="preserve"> sa vrátite do hlavného menu.</w:t>
      </w:r>
    </w:p>
    <w:p w14:paraId="70AE42D8" w14:textId="77777777" w:rsidR="00830ABC" w:rsidRPr="00830ABC" w:rsidRDefault="00830ABC" w:rsidP="00830ABC">
      <w:pPr>
        <w:pStyle w:val="Heading2"/>
      </w:pPr>
      <w:bookmarkStart w:id="15" w:name="_Toc197356427"/>
      <w:r w:rsidRPr="00830ABC">
        <w:t>Ovládanie hry</w:t>
      </w:r>
      <w:bookmarkEnd w:id="15"/>
    </w:p>
    <w:p w14:paraId="684750CD" w14:textId="77777777" w:rsidR="00830ABC" w:rsidRPr="00830ABC" w:rsidRDefault="00830ABC" w:rsidP="00830ABC">
      <w:pPr>
        <w:pStyle w:val="Odrka1"/>
      </w:pPr>
      <w:r w:rsidRPr="00830ABC">
        <w:t>Pohyb hada: klávesy W, A, S, D alebo šípky.</w:t>
      </w:r>
    </w:p>
    <w:p w14:paraId="12F3BDE3" w14:textId="77777777" w:rsidR="00830ABC" w:rsidRPr="00830ABC" w:rsidRDefault="00830ABC" w:rsidP="00830ABC">
      <w:pPr>
        <w:pStyle w:val="Odrka1"/>
      </w:pPr>
      <w:r w:rsidRPr="00830ABC">
        <w:t>Pauza: kláves P.</w:t>
      </w:r>
    </w:p>
    <w:p w14:paraId="2BC87925" w14:textId="77777777" w:rsidR="00830ABC" w:rsidRPr="00830ABC" w:rsidRDefault="00830ABC" w:rsidP="00830ABC">
      <w:pPr>
        <w:pStyle w:val="Odrka1"/>
      </w:pPr>
      <w:r w:rsidRPr="00830ABC">
        <w:t xml:space="preserve">Po skončení hry sa zobrazí výzva: </w:t>
      </w:r>
      <w:r w:rsidRPr="00830ABC">
        <w:rPr>
          <w:i/>
          <w:iCs/>
        </w:rPr>
        <w:t>Stlačte ľubovoľnú klávesu na pokračovanie</w:t>
      </w:r>
      <w:r w:rsidRPr="00830ABC">
        <w:t>.</w:t>
      </w:r>
    </w:p>
    <w:p w14:paraId="44DC4573" w14:textId="77777777" w:rsidR="00830ABC" w:rsidRPr="00830ABC" w:rsidRDefault="00830ABC" w:rsidP="00830ABC">
      <w:pPr>
        <w:pStyle w:val="Heading2"/>
      </w:pPr>
      <w:bookmarkStart w:id="16" w:name="_Toc197356428"/>
      <w:r w:rsidRPr="00830ABC">
        <w:t>Uloženie skóre</w:t>
      </w:r>
      <w:bookmarkEnd w:id="16"/>
    </w:p>
    <w:p w14:paraId="516131C8" w14:textId="77777777" w:rsidR="00830ABC" w:rsidRPr="00830ABC" w:rsidRDefault="00830ABC" w:rsidP="00830ABC">
      <w:r w:rsidRPr="00830ABC">
        <w:t>Po ukončení hry:</w:t>
      </w:r>
    </w:p>
    <w:p w14:paraId="18BF99CE" w14:textId="77777777" w:rsidR="00830ABC" w:rsidRPr="00830ABC" w:rsidRDefault="00830ABC" w:rsidP="00830ABC">
      <w:pPr>
        <w:pStyle w:val="Odrka1"/>
      </w:pPr>
      <w:r w:rsidRPr="00830ABC">
        <w:t>Zobrazí sa formulár pre zadanie mena a uloženie skóre.</w:t>
      </w:r>
    </w:p>
    <w:p w14:paraId="097C26A4" w14:textId="77777777" w:rsidR="00830ABC" w:rsidRPr="00830ABC" w:rsidRDefault="00830ABC" w:rsidP="00830ABC">
      <w:pPr>
        <w:pStyle w:val="Odrka1"/>
      </w:pPr>
      <w:r w:rsidRPr="00830ABC">
        <w:t xml:space="preserve">V pravej časti sa zobrazí </w:t>
      </w:r>
      <w:r w:rsidRPr="00830ABC">
        <w:rPr>
          <w:b/>
          <w:bCs/>
        </w:rPr>
        <w:t>top 10 skóre</w:t>
      </w:r>
      <w:r w:rsidRPr="00830ABC">
        <w:t xml:space="preserve"> pre aktuálne nastavenia hry.</w:t>
      </w:r>
    </w:p>
    <w:p w14:paraId="7AE31AE5" w14:textId="77777777" w:rsidR="00830ABC" w:rsidRPr="00830ABC" w:rsidRDefault="00830ABC" w:rsidP="00830ABC">
      <w:pPr>
        <w:pStyle w:val="Odrka1"/>
      </w:pPr>
      <w:r w:rsidRPr="00830ABC">
        <w:t>Používateľ môže:</w:t>
      </w:r>
    </w:p>
    <w:p w14:paraId="758BC1AB" w14:textId="73D5E804" w:rsidR="00830ABC" w:rsidRPr="00830ABC" w:rsidRDefault="00830ABC" w:rsidP="00830ABC">
      <w:pPr>
        <w:pStyle w:val="Odrka2"/>
      </w:pPr>
      <w:r w:rsidRPr="00830ABC">
        <w:t xml:space="preserve">Zadať svoje meno a kliknúť na </w:t>
      </w:r>
      <w:r w:rsidRPr="00830ABC">
        <w:rPr>
          <w:b/>
          <w:bCs/>
        </w:rPr>
        <w:t>Submit</w:t>
      </w:r>
      <w:r w:rsidRPr="00830ABC">
        <w:t>, čím sa skóre uloží do databázy a aplikácia sa vráti do hlavného menu.</w:t>
      </w:r>
    </w:p>
    <w:p w14:paraId="0D91AE57" w14:textId="77777777" w:rsidR="00830ABC" w:rsidRPr="00830ABC" w:rsidRDefault="00830ABC" w:rsidP="00830ABC">
      <w:pPr>
        <w:pStyle w:val="Odrka2"/>
      </w:pPr>
      <w:r w:rsidRPr="00830ABC">
        <w:t xml:space="preserve">Alebo kliknúť na </w:t>
      </w:r>
      <w:r w:rsidRPr="00830ABC">
        <w:rPr>
          <w:b/>
          <w:bCs/>
        </w:rPr>
        <w:t>Späť</w:t>
      </w:r>
      <w:r w:rsidRPr="00830ABC">
        <w:t>, čím sa skóre neuloží a aplikácia sa vráti do hlavného menu.</w:t>
      </w:r>
    </w:p>
    <w:p w14:paraId="28DA04C4" w14:textId="77777777" w:rsidR="00830ABC" w:rsidRPr="00830ABC" w:rsidRDefault="00830ABC" w:rsidP="00830ABC">
      <w:pPr>
        <w:pStyle w:val="Heading2"/>
      </w:pPr>
      <w:bookmarkStart w:id="17" w:name="_Toc197356429"/>
      <w:r w:rsidRPr="00830ABC">
        <w:t>Zobrazenie predošlého skóre</w:t>
      </w:r>
      <w:bookmarkEnd w:id="17"/>
    </w:p>
    <w:p w14:paraId="4EF59FC7" w14:textId="77777777" w:rsidR="00830ABC" w:rsidRPr="00830ABC" w:rsidRDefault="00830ABC" w:rsidP="00830ABC">
      <w:pPr>
        <w:pStyle w:val="Odrka1"/>
      </w:pPr>
      <w:r w:rsidRPr="00830ABC">
        <w:t xml:space="preserve">V hlavnom menu kliknite na </w:t>
      </w:r>
      <w:r w:rsidRPr="00830ABC">
        <w:rPr>
          <w:b/>
          <w:bCs/>
        </w:rPr>
        <w:t>Zobraziť skóre</w:t>
      </w:r>
      <w:r w:rsidRPr="00830ABC">
        <w:t>.</w:t>
      </w:r>
    </w:p>
    <w:p w14:paraId="3FFF878F" w14:textId="77777777" w:rsidR="00830ABC" w:rsidRPr="00830ABC" w:rsidRDefault="00830ABC" w:rsidP="00830ABC">
      <w:pPr>
        <w:pStyle w:val="Odrka1"/>
      </w:pPr>
      <w:r w:rsidRPr="00830ABC">
        <w:t>Pomocou filtrov si zvoľte:</w:t>
      </w:r>
    </w:p>
    <w:p w14:paraId="490052DD" w14:textId="77777777" w:rsidR="00830ABC" w:rsidRPr="00830ABC" w:rsidRDefault="00830ABC" w:rsidP="00830ABC">
      <w:pPr>
        <w:pStyle w:val="Odrka2"/>
      </w:pPr>
      <w:r w:rsidRPr="00830ABC">
        <w:t>Typ hry,</w:t>
      </w:r>
    </w:p>
    <w:p w14:paraId="2C77C0ED" w14:textId="77777777" w:rsidR="00830ABC" w:rsidRPr="00830ABC" w:rsidRDefault="00830ABC" w:rsidP="00830ABC">
      <w:pPr>
        <w:pStyle w:val="Odrka2"/>
      </w:pPr>
      <w:r w:rsidRPr="00830ABC">
        <w:t>Veľkosť mapy,</w:t>
      </w:r>
    </w:p>
    <w:p w14:paraId="0931195F" w14:textId="77777777" w:rsidR="00830ABC" w:rsidRPr="00830ABC" w:rsidRDefault="00830ABC" w:rsidP="00830ABC">
      <w:pPr>
        <w:pStyle w:val="Odrka2"/>
      </w:pPr>
      <w:r w:rsidRPr="00830ABC">
        <w:t>Typ mapy.</w:t>
      </w:r>
    </w:p>
    <w:p w14:paraId="3BA6F9C0" w14:textId="77777777" w:rsidR="00830ABC" w:rsidRPr="00830ABC" w:rsidRDefault="00830ABC" w:rsidP="00830ABC">
      <w:pPr>
        <w:pStyle w:val="Odrka1"/>
      </w:pPr>
      <w:r w:rsidRPr="00830ABC">
        <w:t>Výsledky sa automaticky aktualizujú podľa zvolených filtrov.</w:t>
      </w:r>
    </w:p>
    <w:p w14:paraId="0FC802FC" w14:textId="77777777" w:rsidR="00830ABC" w:rsidRPr="00830ABC" w:rsidRDefault="00830ABC" w:rsidP="00830ABC">
      <w:pPr>
        <w:pStyle w:val="Odrka1"/>
      </w:pPr>
      <w:r w:rsidRPr="00830ABC">
        <w:lastRenderedPageBreak/>
        <w:t xml:space="preserve">Kliknutím na </w:t>
      </w:r>
      <w:r w:rsidRPr="00830ABC">
        <w:rPr>
          <w:b/>
          <w:bCs/>
        </w:rPr>
        <w:t>Späť</w:t>
      </w:r>
      <w:r w:rsidRPr="00830ABC">
        <w:t xml:space="preserve"> sa vrátite do hlavného menu.</w:t>
      </w:r>
    </w:p>
    <w:p w14:paraId="1729A787" w14:textId="788DBA6B" w:rsidR="00830ABC" w:rsidRDefault="00830ABC">
      <w:pPr>
        <w:spacing w:before="0" w:line="240" w:lineRule="auto"/>
        <w:jc w:val="left"/>
      </w:pPr>
    </w:p>
    <w:p w14:paraId="087D0DA8" w14:textId="6C0111AA" w:rsidR="00ED1BB6" w:rsidRDefault="00ED1BB6" w:rsidP="00ED1BB6">
      <w:pPr>
        <w:pStyle w:val="Heading1"/>
      </w:pPr>
      <w:bookmarkStart w:id="18" w:name="_Toc197356430"/>
      <w:r>
        <w:t>Prehľad problémov</w:t>
      </w:r>
      <w:r w:rsidR="006A771A">
        <w:t xml:space="preserve"> a ich riešenia</w:t>
      </w:r>
      <w:bookmarkEnd w:id="18"/>
    </w:p>
    <w:p w14:paraId="14161348" w14:textId="78C77EBA" w:rsidR="006A771A" w:rsidRDefault="006A771A" w:rsidP="00785A54">
      <w:pPr>
        <w:pStyle w:val="Odrka1"/>
      </w:pPr>
      <w:r w:rsidRPr="00785A54">
        <w:rPr>
          <w:b/>
          <w:bCs/>
        </w:rPr>
        <w:t>Nedostatok motivácie</w:t>
      </w:r>
      <w:r>
        <w:t xml:space="preserve"> – ignoroval som to</w:t>
      </w:r>
    </w:p>
    <w:p w14:paraId="01F8D491" w14:textId="5F2E01A6" w:rsidR="00785A54" w:rsidRDefault="00785A54" w:rsidP="00785A54">
      <w:pPr>
        <w:pStyle w:val="Odrka1"/>
      </w:pPr>
      <w:r w:rsidRPr="00785A54">
        <w:rPr>
          <w:b/>
          <w:bCs/>
        </w:rPr>
        <w:t>Syndróm vyhorenia</w:t>
      </w:r>
      <w:r>
        <w:t xml:space="preserve"> – ignoroval som to</w:t>
      </w:r>
    </w:p>
    <w:p w14:paraId="0518D745" w14:textId="65C389A5" w:rsidR="00785A54" w:rsidRDefault="00785A54" w:rsidP="00785A54">
      <w:pPr>
        <w:pStyle w:val="Odrka1"/>
      </w:pPr>
      <w:r w:rsidRPr="00785A54">
        <w:rPr>
          <w:b/>
          <w:bCs/>
        </w:rPr>
        <w:t>Nedostatok času k</w:t>
      </w:r>
      <w:r>
        <w:rPr>
          <w:b/>
          <w:bCs/>
        </w:rPr>
        <w:t xml:space="preserve"> v</w:t>
      </w:r>
      <w:r w:rsidRPr="00785A54">
        <w:rPr>
          <w:b/>
          <w:bCs/>
        </w:rPr>
        <w:t xml:space="preserve">ôli množstvu </w:t>
      </w:r>
      <w:r>
        <w:rPr>
          <w:b/>
          <w:bCs/>
        </w:rPr>
        <w:t>semestrálnych prác</w:t>
      </w:r>
      <w:r w:rsidRPr="00785A54">
        <w:rPr>
          <w:b/>
          <w:bCs/>
        </w:rPr>
        <w:t xml:space="preserve"> a iných úloh z ostatných predmetov spolu s tesnými deadlinami</w:t>
      </w:r>
      <w:r>
        <w:t xml:space="preserve"> – obetoval som spánok a svoj sociálny život, ktorý bol už tak biedny</w:t>
      </w:r>
    </w:p>
    <w:p w14:paraId="0AD502B4" w14:textId="742BF8B8" w:rsidR="00785A54" w:rsidRDefault="00785A54" w:rsidP="00785A54">
      <w:pPr>
        <w:pStyle w:val="Odrka1"/>
      </w:pPr>
      <w:r>
        <w:rPr>
          <w:b/>
          <w:bCs/>
        </w:rPr>
        <w:t xml:space="preserve">Neschopnosť bez pomoci napísať koherentnú dokumentáciu k vôli stavu delíria do ktorého ma škola doviedla </w:t>
      </w:r>
      <w:r>
        <w:t>– „GPT prepíš tento text tak aby bol vhodný pre dokumentáciu semestrálnej práce...“ alebo „GPT, tu máš všet</w:t>
      </w:r>
      <w:r w:rsidR="0061570C">
        <w:t>ko, čo je potrebné povedať v danej kapitole a všetky potrebné doplňujúce informácie, prosím napíš danú kapitolu“</w:t>
      </w:r>
    </w:p>
    <w:p w14:paraId="3B35C376" w14:textId="35C4843E" w:rsidR="00171CAB" w:rsidRPr="006A771A" w:rsidRDefault="00171CAB" w:rsidP="00785A54">
      <w:pPr>
        <w:pStyle w:val="Odrka1"/>
      </w:pPr>
      <w:r>
        <w:rPr>
          <w:b/>
          <w:bCs/>
        </w:rPr>
        <w:t xml:space="preserve">Nechuť robiť ďalšie UML do ďalšej dokumentácie, ktorú aj tak nikto nečíta, v predmete, ktorý nie je o robení UML ani dokumentácii </w:t>
      </w:r>
      <w:r>
        <w:t>– aj tak to UML nikto nečíta, môžem ho spraviť úplne nečitateľné</w:t>
      </w:r>
    </w:p>
    <w:p w14:paraId="513658D8" w14:textId="1EE852DC" w:rsidR="00ED1BB6" w:rsidRDefault="00ED1BB6" w:rsidP="00ED1BB6">
      <w:pPr>
        <w:pStyle w:val="Heading1"/>
      </w:pPr>
      <w:bookmarkStart w:id="19" w:name="_Toc197356431"/>
      <w:r>
        <w:t>Záver</w:t>
      </w:r>
      <w:bookmarkEnd w:id="19"/>
    </w:p>
    <w:p w14:paraId="037EDABC" w14:textId="77777777" w:rsidR="00785A54" w:rsidRPr="00785A54" w:rsidRDefault="00785A54" w:rsidP="00785A54">
      <w:r w:rsidRPr="00785A54">
        <w:t xml:space="preserve">Aplikácia </w:t>
      </w:r>
      <w:r w:rsidRPr="00785A54">
        <w:rPr>
          <w:b/>
          <w:bCs/>
        </w:rPr>
        <w:t>Hadík</w:t>
      </w:r>
      <w:r w:rsidRPr="00785A54">
        <w:t xml:space="preserve"> bola úspešne implementovaná ako samostatná desktopová hra s dôrazom na jednoduché používateľské rozhranie, rozšíriteľnosť a uchovávanie výsledkov. Herná logika, ovládanie a prepojenie s databázou prebehli bez výrazných problémov. Použitie technológií ako WPF, Entity Framework Core a SQLite sa ukázalo ako vhodné riešenie pre tento typ aplikácie.</w:t>
      </w:r>
    </w:p>
    <w:p w14:paraId="0DB3EBE1" w14:textId="77777777" w:rsidR="00785A54" w:rsidRPr="00785A54" w:rsidRDefault="00785A54" w:rsidP="00785A54">
      <w:pPr>
        <w:pStyle w:val="Heading2"/>
      </w:pPr>
      <w:bookmarkStart w:id="20" w:name="_Toc197356432"/>
      <w:r w:rsidRPr="00785A54">
        <w:t>Možnosti ďalšieho vývoja:</w:t>
      </w:r>
      <w:bookmarkEnd w:id="20"/>
    </w:p>
    <w:p w14:paraId="4A6CCE43" w14:textId="77777777" w:rsidR="00785A54" w:rsidRPr="00785A54" w:rsidRDefault="00785A54" w:rsidP="00785A54">
      <w:pPr>
        <w:pStyle w:val="Odrka1"/>
      </w:pPr>
      <w:r w:rsidRPr="00785A54">
        <w:rPr>
          <w:b/>
          <w:bCs/>
        </w:rPr>
        <w:t>Podpora viacerých hráčov alebo multiplayer režimu</w:t>
      </w:r>
      <w:r w:rsidRPr="00785A54">
        <w:t xml:space="preserve"> – rozšírenie hry o lokálnu súťaž viacerých hráčov.</w:t>
      </w:r>
    </w:p>
    <w:p w14:paraId="4B31AAAB" w14:textId="77777777" w:rsidR="00785A54" w:rsidRPr="00785A54" w:rsidRDefault="00785A54" w:rsidP="00785A54">
      <w:pPr>
        <w:pStyle w:val="Odrka1"/>
      </w:pPr>
      <w:r w:rsidRPr="00785A54">
        <w:rPr>
          <w:b/>
          <w:bCs/>
        </w:rPr>
        <w:t>Sieťová synchronizácia výsledkov</w:t>
      </w:r>
      <w:r w:rsidRPr="00785A54">
        <w:t xml:space="preserve"> – ukladať a porovnávať skóre cez internet, napríklad pomocou REST API.</w:t>
      </w:r>
    </w:p>
    <w:p w14:paraId="4B6D4327" w14:textId="5EBCF732" w:rsidR="00785A54" w:rsidRPr="00785A54" w:rsidRDefault="00785A54" w:rsidP="00785A54">
      <w:pPr>
        <w:pStyle w:val="Odrka1"/>
      </w:pPr>
      <w:r w:rsidRPr="00785A54">
        <w:rPr>
          <w:b/>
          <w:bCs/>
        </w:rPr>
        <w:t>Vylepšenie grafiky a animácií</w:t>
      </w:r>
      <w:r w:rsidRPr="00785A54">
        <w:t xml:space="preserve"> – </w:t>
      </w:r>
      <w:r>
        <w:t>zlepšiť vizuál hadíka a iných herných objektov</w:t>
      </w:r>
      <w:r w:rsidRPr="00785A54">
        <w:t>.</w:t>
      </w:r>
    </w:p>
    <w:p w14:paraId="39B611A0" w14:textId="12641A80" w:rsidR="00785A54" w:rsidRPr="00785A54" w:rsidRDefault="00785A54" w:rsidP="00785A54">
      <w:pPr>
        <w:pStyle w:val="Odrka1"/>
      </w:pPr>
      <w:r w:rsidRPr="00785A54">
        <w:rPr>
          <w:b/>
          <w:bCs/>
        </w:rPr>
        <w:t>Rozšírenie o ďalšie herné režimy</w:t>
      </w:r>
      <w:r w:rsidRPr="00785A54">
        <w:t xml:space="preserve"> – napr. časový limit alebo pohybujúce sa prekážky.</w:t>
      </w:r>
    </w:p>
    <w:p w14:paraId="18CEF487" w14:textId="77777777" w:rsidR="00785A54" w:rsidRPr="00785A54" w:rsidRDefault="00785A54" w:rsidP="00785A54">
      <w:pPr>
        <w:pStyle w:val="Odrka1"/>
      </w:pPr>
      <w:r w:rsidRPr="00785A54">
        <w:rPr>
          <w:b/>
          <w:bCs/>
        </w:rPr>
        <w:lastRenderedPageBreak/>
        <w:t>Editor máp priamo v aplikácii</w:t>
      </w:r>
      <w:r w:rsidRPr="00785A54">
        <w:t xml:space="preserve"> – používateľ by nemusel vytvárať mapy externe.</w:t>
      </w:r>
    </w:p>
    <w:p w14:paraId="74F9E49E" w14:textId="226FF730" w:rsidR="00785A54" w:rsidRPr="00785A54" w:rsidRDefault="00785A54" w:rsidP="00785A54">
      <w:r w:rsidRPr="00785A54">
        <w:t>Celkovo ide o stabilnú a funkčnú hru, ktorá ponúka základný herný zážitok s možnosťou ďalšieho rozširovania podľa záujmu alebo požiadaviek používateľov.</w:t>
      </w:r>
    </w:p>
    <w:sectPr w:rsidR="00785A54" w:rsidRPr="00785A54" w:rsidSect="00F62F06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4F07D" w14:textId="77777777" w:rsidR="009A32A3" w:rsidRDefault="009A32A3">
      <w:r>
        <w:separator/>
      </w:r>
    </w:p>
  </w:endnote>
  <w:endnote w:type="continuationSeparator" w:id="0">
    <w:p w14:paraId="1EAEFD16" w14:textId="77777777" w:rsidR="009A32A3" w:rsidRDefault="009A3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D9CA4" w14:textId="77777777" w:rsidR="00134C83" w:rsidRPr="0048668B" w:rsidRDefault="00134C83" w:rsidP="00226230">
    <w:pPr>
      <w:pStyle w:val="Footer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  <w:spacing w:before="0" w:line="240" w:lineRule="auto"/>
      <w:rPr>
        <w:smallCap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FF9A7" w14:textId="77777777" w:rsidR="00134C83" w:rsidRPr="00D73B6E" w:rsidRDefault="00134C83" w:rsidP="00D73B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5388" w14:textId="77777777" w:rsidR="00134C83" w:rsidRPr="00502DC4" w:rsidRDefault="00134C83" w:rsidP="00502DC4">
    <w:pPr>
      <w:pStyle w:val="Footer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17B6" w14:textId="77777777" w:rsidR="00134C83" w:rsidRPr="00502DC4" w:rsidRDefault="00134C83" w:rsidP="00502DC4">
    <w:pPr>
      <w:pStyle w:val="Footer"/>
      <w:tabs>
        <w:tab w:val="clear" w:pos="4189"/>
        <w:tab w:val="clear" w:pos="4536"/>
        <w:tab w:val="clear" w:pos="6873"/>
        <w:tab w:val="clear" w:pos="6971"/>
        <w:tab w:val="clear" w:pos="7805"/>
        <w:tab w:val="clear" w:pos="8100"/>
        <w:tab w:val="clear" w:pos="8313"/>
        <w:tab w:val="clear" w:pos="907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7992E" w14:textId="7287F9F8" w:rsidR="00D73B6E" w:rsidRPr="009E66FB" w:rsidRDefault="00D73B6E" w:rsidP="00EB2D62">
    <w:pPr>
      <w:pStyle w:val="Footer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1D6DB6">
      <w:rPr>
        <w:smallCaps w:val="0"/>
        <w:noProof/>
        <w:sz w:val="22"/>
        <w:szCs w:val="22"/>
      </w:rPr>
      <w:t>20</w:t>
    </w:r>
    <w:r w:rsidRPr="009E66FB">
      <w:rPr>
        <w:smallCaps w:val="0"/>
        <w:sz w:val="22"/>
        <w:szCs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32A1D" w14:textId="77777777" w:rsidR="00EB2D62" w:rsidRDefault="00EB2D62" w:rsidP="00EB2D62">
    <w:pPr>
      <w:pStyle w:val="Footer"/>
      <w:jc w:val="right"/>
    </w:pPr>
    <w:r w:rsidRPr="00EB18D7">
      <w:rPr>
        <w:smallCaps w:val="0"/>
      </w:rPr>
      <w:fldChar w:fldCharType="begin"/>
    </w:r>
    <w:r w:rsidRPr="00EB18D7">
      <w:rPr>
        <w:smallCaps w:val="0"/>
      </w:rPr>
      <w:instrText xml:space="preserve"> PAGE   \* MERGEFORMAT </w:instrText>
    </w:r>
    <w:r w:rsidRPr="00EB18D7">
      <w:rPr>
        <w:smallCaps w:val="0"/>
      </w:rPr>
      <w:fldChar w:fldCharType="separate"/>
    </w:r>
    <w:r w:rsidR="006301E0" w:rsidRPr="006301E0">
      <w:rPr>
        <w:rFonts w:ascii="Cambria" w:hAnsi="Cambria"/>
        <w:smallCaps w:val="0"/>
        <w:noProof/>
      </w:rPr>
      <w:t>I</w:t>
    </w:r>
    <w:r w:rsidRPr="00EB18D7">
      <w:rPr>
        <w:smallCap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C865C" w14:textId="77777777" w:rsidR="009A32A3" w:rsidRDefault="009A32A3">
      <w:r>
        <w:separator/>
      </w:r>
    </w:p>
  </w:footnote>
  <w:footnote w:type="continuationSeparator" w:id="0">
    <w:p w14:paraId="6B14B1CA" w14:textId="77777777" w:rsidR="009A32A3" w:rsidRDefault="009A3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FF2D" w14:textId="77777777" w:rsidR="00134C83" w:rsidRDefault="00134C83" w:rsidP="00226230">
    <w:pPr>
      <w:pStyle w:val="Header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4E533" w14:textId="77777777" w:rsidR="00134C83" w:rsidRPr="00502DC4" w:rsidRDefault="00134C83" w:rsidP="00502DC4">
    <w:pPr>
      <w:pStyle w:val="Header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62E9" w14:textId="77777777" w:rsidR="00134C83" w:rsidRPr="00B67725" w:rsidRDefault="00134C83" w:rsidP="00502D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9BCB" w14:textId="77777777" w:rsidR="00134C83" w:rsidRPr="00502DC4" w:rsidRDefault="00134C83" w:rsidP="00502DC4">
    <w:pPr>
      <w:pStyle w:val="Header"/>
      <w:tabs>
        <w:tab w:val="clear" w:pos="4536"/>
        <w:tab w:val="clear" w:pos="907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42D43" w14:textId="77777777" w:rsidR="00134C83" w:rsidRPr="00B67725" w:rsidRDefault="00134C83" w:rsidP="00502D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9E04E" w14:textId="77777777" w:rsidR="00134C83" w:rsidRPr="00502DC4" w:rsidRDefault="00134C83" w:rsidP="00502DC4">
    <w:pPr>
      <w:pStyle w:val="Header"/>
      <w:tabs>
        <w:tab w:val="clear" w:pos="4536"/>
        <w:tab w:val="clear" w:pos="9072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EF949" w14:textId="77777777" w:rsidR="00502DC4" w:rsidRPr="00E26E2D" w:rsidRDefault="00502DC4" w:rsidP="00E26E2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0735C" w14:textId="77777777" w:rsidR="00EB2D62" w:rsidRPr="00EB2D62" w:rsidRDefault="00EB2D62" w:rsidP="00EB2D62">
    <w:pPr>
      <w:pStyle w:val="Header"/>
      <w:pBdr>
        <w:bottom w:val="single" w:sz="8" w:space="1" w:color="1F497D"/>
      </w:pBdr>
      <w:jc w:val="right"/>
      <w:rPr>
        <w:rFonts w:ascii="Cambria" w:hAnsi="Cambria"/>
        <w:smallCaps/>
        <w:color w:val="000000"/>
      </w:rPr>
    </w:pPr>
    <w:r>
      <w:rPr>
        <w:rFonts w:ascii="Cambria" w:hAnsi="Cambria"/>
        <w:smallCaps/>
        <w:color w:val="000000"/>
      </w:rPr>
      <w:t>Prílohová časť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4FDFA8"/>
    <w:multiLevelType w:val="hybridMultilevel"/>
    <w:tmpl w:val="F1D07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00780"/>
    <w:multiLevelType w:val="multilevel"/>
    <w:tmpl w:val="BDC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5195C"/>
    <w:multiLevelType w:val="multilevel"/>
    <w:tmpl w:val="4CE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515BF"/>
    <w:multiLevelType w:val="hybridMultilevel"/>
    <w:tmpl w:val="0DC3B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812F37"/>
    <w:multiLevelType w:val="multilevel"/>
    <w:tmpl w:val="147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95E2C"/>
    <w:multiLevelType w:val="multilevel"/>
    <w:tmpl w:val="36A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81CCA"/>
    <w:multiLevelType w:val="multilevel"/>
    <w:tmpl w:val="723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3054AF"/>
    <w:multiLevelType w:val="multilevel"/>
    <w:tmpl w:val="FD9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B438D"/>
    <w:multiLevelType w:val="hybridMultilevel"/>
    <w:tmpl w:val="8B0143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4DF07B1"/>
    <w:multiLevelType w:val="multilevel"/>
    <w:tmpl w:val="8F0A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C6AEA"/>
    <w:multiLevelType w:val="hybridMultilevel"/>
    <w:tmpl w:val="B0E0F12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9C573B2"/>
    <w:multiLevelType w:val="multilevel"/>
    <w:tmpl w:val="9B7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32120"/>
    <w:multiLevelType w:val="multilevel"/>
    <w:tmpl w:val="0AEA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D45E3"/>
    <w:multiLevelType w:val="multilevel"/>
    <w:tmpl w:val="C45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80A53"/>
    <w:multiLevelType w:val="multilevel"/>
    <w:tmpl w:val="7FC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F72B9"/>
    <w:multiLevelType w:val="multilevel"/>
    <w:tmpl w:val="F51E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8E3B2E"/>
    <w:multiLevelType w:val="multilevel"/>
    <w:tmpl w:val="2BC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050F49"/>
    <w:multiLevelType w:val="multilevel"/>
    <w:tmpl w:val="21F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82DBB"/>
    <w:multiLevelType w:val="hybridMultilevel"/>
    <w:tmpl w:val="574C5E84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12504D43"/>
    <w:multiLevelType w:val="hybridMultilevel"/>
    <w:tmpl w:val="A4D879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A32A26"/>
    <w:multiLevelType w:val="hybridMultilevel"/>
    <w:tmpl w:val="9A5C5E9E"/>
    <w:lvl w:ilvl="0" w:tplc="9DAAF058">
      <w:start w:val="1"/>
      <w:numFmt w:val="decimal"/>
      <w:pStyle w:val="slovanzoznam1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12BC7084"/>
    <w:multiLevelType w:val="multilevel"/>
    <w:tmpl w:val="715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FF6D5B"/>
    <w:multiLevelType w:val="multilevel"/>
    <w:tmpl w:val="38F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845E38"/>
    <w:multiLevelType w:val="multilevel"/>
    <w:tmpl w:val="4AB2F37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3933143"/>
    <w:multiLevelType w:val="multilevel"/>
    <w:tmpl w:val="4EF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7432FC"/>
    <w:multiLevelType w:val="multilevel"/>
    <w:tmpl w:val="5BE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9B1976"/>
    <w:multiLevelType w:val="multilevel"/>
    <w:tmpl w:val="D7E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D355F"/>
    <w:multiLevelType w:val="multilevel"/>
    <w:tmpl w:val="55A8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985E7B"/>
    <w:multiLevelType w:val="multilevel"/>
    <w:tmpl w:val="D91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A54BD7"/>
    <w:multiLevelType w:val="multilevel"/>
    <w:tmpl w:val="E0BAE5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17A7043B"/>
    <w:multiLevelType w:val="multilevel"/>
    <w:tmpl w:val="149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3B2DBD"/>
    <w:multiLevelType w:val="multilevel"/>
    <w:tmpl w:val="AA8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6A672B"/>
    <w:multiLevelType w:val="multilevel"/>
    <w:tmpl w:val="42E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326F03"/>
    <w:multiLevelType w:val="hybridMultilevel"/>
    <w:tmpl w:val="45321CF2"/>
    <w:lvl w:ilvl="0" w:tplc="A9165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6C569C"/>
    <w:multiLevelType w:val="multilevel"/>
    <w:tmpl w:val="C58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4A1869"/>
    <w:multiLevelType w:val="multilevel"/>
    <w:tmpl w:val="611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CE00D9"/>
    <w:multiLevelType w:val="multilevel"/>
    <w:tmpl w:val="65AC185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56"/>
        <w:szCs w:val="56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851"/>
      </w:pPr>
      <w:rPr>
        <w:rFonts w:cs="Times New Roman" w:hint="default"/>
        <w:b w:val="0"/>
        <w:i w:val="0"/>
        <w:sz w:val="40"/>
        <w:szCs w:val="4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cs="Times New Roman" w:hint="default"/>
      </w:rPr>
    </w:lvl>
  </w:abstractNum>
  <w:abstractNum w:abstractNumId="37" w15:restartNumberingAfterBreak="0">
    <w:nsid w:val="23F933C6"/>
    <w:multiLevelType w:val="multilevel"/>
    <w:tmpl w:val="C55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E261E"/>
    <w:multiLevelType w:val="multilevel"/>
    <w:tmpl w:val="0FF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775AB9"/>
    <w:multiLevelType w:val="multilevel"/>
    <w:tmpl w:val="7978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220E69"/>
    <w:multiLevelType w:val="multilevel"/>
    <w:tmpl w:val="EBA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B61EEC"/>
    <w:multiLevelType w:val="multilevel"/>
    <w:tmpl w:val="E442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C677E8"/>
    <w:multiLevelType w:val="multilevel"/>
    <w:tmpl w:val="A4F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7828AA"/>
    <w:multiLevelType w:val="multilevel"/>
    <w:tmpl w:val="89EE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D50B34"/>
    <w:multiLevelType w:val="multilevel"/>
    <w:tmpl w:val="0D2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7D38D9"/>
    <w:multiLevelType w:val="hybridMultilevel"/>
    <w:tmpl w:val="47866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230866"/>
    <w:multiLevelType w:val="multilevel"/>
    <w:tmpl w:val="D77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591FE7"/>
    <w:multiLevelType w:val="multilevel"/>
    <w:tmpl w:val="3522E552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F7E339F"/>
    <w:multiLevelType w:val="multilevel"/>
    <w:tmpl w:val="46EE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2B2959"/>
    <w:multiLevelType w:val="multilevel"/>
    <w:tmpl w:val="D3B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B70E95"/>
    <w:multiLevelType w:val="multilevel"/>
    <w:tmpl w:val="2A8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8B4F66"/>
    <w:multiLevelType w:val="hybridMultilevel"/>
    <w:tmpl w:val="69A2EE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31DB49D7"/>
    <w:multiLevelType w:val="multilevel"/>
    <w:tmpl w:val="F29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F148AE"/>
    <w:multiLevelType w:val="multilevel"/>
    <w:tmpl w:val="FAB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5528F3"/>
    <w:multiLevelType w:val="multilevel"/>
    <w:tmpl w:val="5FE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C90D7B"/>
    <w:multiLevelType w:val="hybridMultilevel"/>
    <w:tmpl w:val="E8FA4716"/>
    <w:lvl w:ilvl="0" w:tplc="692E6174">
      <w:start w:val="1"/>
      <w:numFmt w:val="bullet"/>
      <w:pStyle w:val="Odrk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8478CA"/>
    <w:multiLevelType w:val="multilevel"/>
    <w:tmpl w:val="6AC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987657"/>
    <w:multiLevelType w:val="multilevel"/>
    <w:tmpl w:val="6E3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744E8B"/>
    <w:multiLevelType w:val="multilevel"/>
    <w:tmpl w:val="BF6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25196C"/>
    <w:multiLevelType w:val="multilevel"/>
    <w:tmpl w:val="EA2A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E0631BC"/>
    <w:multiLevelType w:val="hybridMultilevel"/>
    <w:tmpl w:val="2C7AB81E"/>
    <w:lvl w:ilvl="0" w:tplc="474A505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012311B"/>
    <w:multiLevelType w:val="hybridMultilevel"/>
    <w:tmpl w:val="14D0E6CA"/>
    <w:lvl w:ilvl="0" w:tplc="61DC8C1C">
      <w:start w:val="1"/>
      <w:numFmt w:val="bullet"/>
      <w:pStyle w:val="Odrka3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40247932"/>
    <w:multiLevelType w:val="multilevel"/>
    <w:tmpl w:val="839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F95D36"/>
    <w:multiLevelType w:val="multilevel"/>
    <w:tmpl w:val="C3D8CC68"/>
    <w:lvl w:ilvl="0">
      <w:start w:val="1"/>
      <w:numFmt w:val="decimal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(%2)"/>
      <w:lvlJc w:val="left"/>
      <w:pPr>
        <w:tabs>
          <w:tab w:val="num" w:pos="372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64" w15:restartNumberingAfterBreak="0">
    <w:nsid w:val="42352651"/>
    <w:multiLevelType w:val="multilevel"/>
    <w:tmpl w:val="60AC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D5362F"/>
    <w:multiLevelType w:val="multilevel"/>
    <w:tmpl w:val="A8C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085F5E"/>
    <w:multiLevelType w:val="multilevel"/>
    <w:tmpl w:val="DA3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D740B8"/>
    <w:multiLevelType w:val="multilevel"/>
    <w:tmpl w:val="32D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1C149A"/>
    <w:multiLevelType w:val="multilevel"/>
    <w:tmpl w:val="3C72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7F51AE"/>
    <w:multiLevelType w:val="hybridMultilevel"/>
    <w:tmpl w:val="F45936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4BBB1AA9"/>
    <w:multiLevelType w:val="multilevel"/>
    <w:tmpl w:val="D2D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D748C9"/>
    <w:multiLevelType w:val="multilevel"/>
    <w:tmpl w:val="39C8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D176D1"/>
    <w:multiLevelType w:val="multilevel"/>
    <w:tmpl w:val="118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E43A85"/>
    <w:multiLevelType w:val="hybridMultilevel"/>
    <w:tmpl w:val="5B0C5138"/>
    <w:lvl w:ilvl="0" w:tplc="980A2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D2CC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4C4F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1625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0CD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521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AE4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B02AE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A601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4" w15:restartNumberingAfterBreak="0">
    <w:nsid w:val="53D604D7"/>
    <w:multiLevelType w:val="multilevel"/>
    <w:tmpl w:val="9A6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5E4C86"/>
    <w:multiLevelType w:val="multilevel"/>
    <w:tmpl w:val="CB7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A61BC5"/>
    <w:multiLevelType w:val="multilevel"/>
    <w:tmpl w:val="3A5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7802D4"/>
    <w:multiLevelType w:val="multilevel"/>
    <w:tmpl w:val="5F8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C3016C"/>
    <w:multiLevelType w:val="multilevel"/>
    <w:tmpl w:val="62F6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5311CA"/>
    <w:multiLevelType w:val="multilevel"/>
    <w:tmpl w:val="3B3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874B11"/>
    <w:multiLevelType w:val="multilevel"/>
    <w:tmpl w:val="1532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1AB201C"/>
    <w:multiLevelType w:val="multilevel"/>
    <w:tmpl w:val="22A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173FF2"/>
    <w:multiLevelType w:val="multilevel"/>
    <w:tmpl w:val="DEE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8832A3"/>
    <w:multiLevelType w:val="multilevel"/>
    <w:tmpl w:val="CB7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856247"/>
    <w:multiLevelType w:val="multilevel"/>
    <w:tmpl w:val="292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5045BB"/>
    <w:multiLevelType w:val="hybridMultilevel"/>
    <w:tmpl w:val="BBD2018A"/>
    <w:lvl w:ilvl="0" w:tplc="177062A4">
      <w:start w:val="1"/>
      <w:numFmt w:val="decimal"/>
      <w:pStyle w:val="Literatra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991369"/>
    <w:multiLevelType w:val="multilevel"/>
    <w:tmpl w:val="ACC0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9B629D"/>
    <w:multiLevelType w:val="multilevel"/>
    <w:tmpl w:val="B6F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F935C4"/>
    <w:multiLevelType w:val="multilevel"/>
    <w:tmpl w:val="A14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E69CC"/>
    <w:multiLevelType w:val="multilevel"/>
    <w:tmpl w:val="126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1" w15:restartNumberingAfterBreak="0">
    <w:nsid w:val="6A7A2724"/>
    <w:multiLevelType w:val="multilevel"/>
    <w:tmpl w:val="AA74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867632"/>
    <w:multiLevelType w:val="multilevel"/>
    <w:tmpl w:val="5CA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DB06E8"/>
    <w:multiLevelType w:val="multilevel"/>
    <w:tmpl w:val="623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C84B27"/>
    <w:multiLevelType w:val="multilevel"/>
    <w:tmpl w:val="A76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3E7229"/>
    <w:multiLevelType w:val="multilevel"/>
    <w:tmpl w:val="B70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176102"/>
    <w:multiLevelType w:val="multilevel"/>
    <w:tmpl w:val="96C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70D135"/>
    <w:multiLevelType w:val="hybridMultilevel"/>
    <w:tmpl w:val="58C680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8" w15:restartNumberingAfterBreak="0">
    <w:nsid w:val="707E53AF"/>
    <w:multiLevelType w:val="multilevel"/>
    <w:tmpl w:val="386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012B4C"/>
    <w:multiLevelType w:val="multilevel"/>
    <w:tmpl w:val="5A3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FB2BAA"/>
    <w:multiLevelType w:val="hybridMultilevel"/>
    <w:tmpl w:val="DAE299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4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1" w15:restartNumberingAfterBreak="0">
    <w:nsid w:val="751F0585"/>
    <w:multiLevelType w:val="hybridMultilevel"/>
    <w:tmpl w:val="0334612A"/>
    <w:lvl w:ilvl="0" w:tplc="8CA40BFA">
      <w:start w:val="1"/>
      <w:numFmt w:val="upperLetter"/>
      <w:pStyle w:val="islovanzoznam2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2" w15:restartNumberingAfterBreak="0">
    <w:nsid w:val="75D25DD9"/>
    <w:multiLevelType w:val="multilevel"/>
    <w:tmpl w:val="14C2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DB1F92"/>
    <w:multiLevelType w:val="hybridMultilevel"/>
    <w:tmpl w:val="BA3AC8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6B4224C"/>
    <w:multiLevelType w:val="hybridMultilevel"/>
    <w:tmpl w:val="7F5452FE"/>
    <w:lvl w:ilvl="0" w:tplc="5CA45B06">
      <w:start w:val="1"/>
      <w:numFmt w:val="bullet"/>
      <w:pStyle w:val="Odrka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3B18C1"/>
    <w:multiLevelType w:val="multilevel"/>
    <w:tmpl w:val="A4BC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4B7532"/>
    <w:multiLevelType w:val="multilevel"/>
    <w:tmpl w:val="87F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7D4D91"/>
    <w:multiLevelType w:val="multilevel"/>
    <w:tmpl w:val="A3F80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8" w15:restartNumberingAfterBreak="0">
    <w:nsid w:val="7EEE5589"/>
    <w:multiLevelType w:val="multilevel"/>
    <w:tmpl w:val="7A3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332390"/>
    <w:multiLevelType w:val="multilevel"/>
    <w:tmpl w:val="0370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554896">
    <w:abstractNumId w:val="36"/>
  </w:num>
  <w:num w:numId="2" w16cid:durableId="1534228847">
    <w:abstractNumId w:val="100"/>
  </w:num>
  <w:num w:numId="3" w16cid:durableId="296494468">
    <w:abstractNumId w:val="73"/>
  </w:num>
  <w:num w:numId="4" w16cid:durableId="980427043">
    <w:abstractNumId w:val="51"/>
  </w:num>
  <w:num w:numId="5" w16cid:durableId="1401946193">
    <w:abstractNumId w:val="60"/>
  </w:num>
  <w:num w:numId="6" w16cid:durableId="545072526">
    <w:abstractNumId w:val="10"/>
  </w:num>
  <w:num w:numId="7" w16cid:durableId="790439868">
    <w:abstractNumId w:val="63"/>
  </w:num>
  <w:num w:numId="8" w16cid:durableId="1806895057">
    <w:abstractNumId w:val="47"/>
  </w:num>
  <w:num w:numId="9" w16cid:durableId="1470584921">
    <w:abstractNumId w:val="107"/>
  </w:num>
  <w:num w:numId="10" w16cid:durableId="1574244055">
    <w:abstractNumId w:val="69"/>
  </w:num>
  <w:num w:numId="11" w16cid:durableId="1299068627">
    <w:abstractNumId w:val="8"/>
  </w:num>
  <w:num w:numId="12" w16cid:durableId="1133065019">
    <w:abstractNumId w:val="3"/>
  </w:num>
  <w:num w:numId="13" w16cid:durableId="279651514">
    <w:abstractNumId w:val="97"/>
  </w:num>
  <w:num w:numId="14" w16cid:durableId="2026855581">
    <w:abstractNumId w:val="0"/>
  </w:num>
  <w:num w:numId="15" w16cid:durableId="2030832041">
    <w:abstractNumId w:val="36"/>
  </w:num>
  <w:num w:numId="16" w16cid:durableId="1007903882">
    <w:abstractNumId w:val="23"/>
  </w:num>
  <w:num w:numId="17" w16cid:durableId="1459104691">
    <w:abstractNumId w:val="47"/>
  </w:num>
  <w:num w:numId="18" w16cid:durableId="1318731937">
    <w:abstractNumId w:val="29"/>
  </w:num>
  <w:num w:numId="19" w16cid:durableId="755325109">
    <w:abstractNumId w:val="18"/>
  </w:num>
  <w:num w:numId="20" w16cid:durableId="1128737849">
    <w:abstractNumId w:val="33"/>
  </w:num>
  <w:num w:numId="21" w16cid:durableId="697200869">
    <w:abstractNumId w:val="45"/>
  </w:num>
  <w:num w:numId="22" w16cid:durableId="2010139364">
    <w:abstractNumId w:val="103"/>
  </w:num>
  <w:num w:numId="23" w16cid:durableId="2016180008">
    <w:abstractNumId w:val="55"/>
  </w:num>
  <w:num w:numId="24" w16cid:durableId="130367635">
    <w:abstractNumId w:val="104"/>
  </w:num>
  <w:num w:numId="25" w16cid:durableId="1128817523">
    <w:abstractNumId w:val="61"/>
  </w:num>
  <w:num w:numId="26" w16cid:durableId="1564874419">
    <w:abstractNumId w:val="20"/>
  </w:num>
  <w:num w:numId="27" w16cid:durableId="952245192">
    <w:abstractNumId w:val="101"/>
  </w:num>
  <w:num w:numId="28" w16cid:durableId="345786610">
    <w:abstractNumId w:val="20"/>
  </w:num>
  <w:num w:numId="29" w16cid:durableId="29841743">
    <w:abstractNumId w:val="101"/>
  </w:num>
  <w:num w:numId="30" w16cid:durableId="1711222847">
    <w:abstractNumId w:val="47"/>
  </w:num>
  <w:num w:numId="31" w16cid:durableId="582689303">
    <w:abstractNumId w:val="90"/>
  </w:num>
  <w:num w:numId="32" w16cid:durableId="1640191016">
    <w:abstractNumId w:val="90"/>
    <w:lvlOverride w:ilvl="0">
      <w:startOverride w:val="1"/>
    </w:lvlOverride>
  </w:num>
  <w:num w:numId="33" w16cid:durableId="1525483931">
    <w:abstractNumId w:val="47"/>
  </w:num>
  <w:num w:numId="34" w16cid:durableId="1491559765">
    <w:abstractNumId w:val="101"/>
  </w:num>
  <w:num w:numId="35" w16cid:durableId="374087403">
    <w:abstractNumId w:val="20"/>
  </w:num>
  <w:num w:numId="36" w16cid:durableId="564217625">
    <w:abstractNumId w:val="20"/>
  </w:num>
  <w:num w:numId="37" w16cid:durableId="22874805">
    <w:abstractNumId w:val="101"/>
  </w:num>
  <w:num w:numId="38" w16cid:durableId="2066903350">
    <w:abstractNumId w:val="47"/>
  </w:num>
  <w:num w:numId="39" w16cid:durableId="1985548767">
    <w:abstractNumId w:val="47"/>
  </w:num>
  <w:num w:numId="40" w16cid:durableId="1099330521">
    <w:abstractNumId w:val="85"/>
  </w:num>
  <w:num w:numId="41" w16cid:durableId="1204093611">
    <w:abstractNumId w:val="20"/>
  </w:num>
  <w:num w:numId="42" w16cid:durableId="237062638">
    <w:abstractNumId w:val="101"/>
  </w:num>
  <w:num w:numId="43" w16cid:durableId="327706966">
    <w:abstractNumId w:val="90"/>
    <w:lvlOverride w:ilvl="0">
      <w:startOverride w:val="1"/>
    </w:lvlOverride>
  </w:num>
  <w:num w:numId="44" w16cid:durableId="830482951">
    <w:abstractNumId w:val="90"/>
    <w:lvlOverride w:ilvl="0">
      <w:startOverride w:val="1"/>
    </w:lvlOverride>
  </w:num>
  <w:num w:numId="45" w16cid:durableId="309289077">
    <w:abstractNumId w:val="90"/>
    <w:lvlOverride w:ilvl="0">
      <w:startOverride w:val="1"/>
    </w:lvlOverride>
  </w:num>
  <w:num w:numId="46" w16cid:durableId="68890555">
    <w:abstractNumId w:val="19"/>
  </w:num>
  <w:num w:numId="47" w16cid:durableId="1608001556">
    <w:abstractNumId w:val="65"/>
  </w:num>
  <w:num w:numId="48" w16cid:durableId="102041244">
    <w:abstractNumId w:val="22"/>
  </w:num>
  <w:num w:numId="49" w16cid:durableId="967977422">
    <w:abstractNumId w:val="50"/>
  </w:num>
  <w:num w:numId="50" w16cid:durableId="1824857987">
    <w:abstractNumId w:val="17"/>
  </w:num>
  <w:num w:numId="51" w16cid:durableId="356468865">
    <w:abstractNumId w:val="32"/>
  </w:num>
  <w:num w:numId="52" w16cid:durableId="700402965">
    <w:abstractNumId w:val="79"/>
  </w:num>
  <w:num w:numId="53" w16cid:durableId="546264833">
    <w:abstractNumId w:val="92"/>
  </w:num>
  <w:num w:numId="54" w16cid:durableId="682242490">
    <w:abstractNumId w:val="7"/>
  </w:num>
  <w:num w:numId="55" w16cid:durableId="1153526995">
    <w:abstractNumId w:val="91"/>
  </w:num>
  <w:num w:numId="56" w16cid:durableId="1047291089">
    <w:abstractNumId w:val="56"/>
  </w:num>
  <w:num w:numId="57" w16cid:durableId="1877233011">
    <w:abstractNumId w:val="106"/>
  </w:num>
  <w:num w:numId="58" w16cid:durableId="1768382352">
    <w:abstractNumId w:val="4"/>
  </w:num>
  <w:num w:numId="59" w16cid:durableId="35586443">
    <w:abstractNumId w:val="78"/>
  </w:num>
  <w:num w:numId="60" w16cid:durableId="1135560244">
    <w:abstractNumId w:val="86"/>
  </w:num>
  <w:num w:numId="61" w16cid:durableId="673607133">
    <w:abstractNumId w:val="102"/>
  </w:num>
  <w:num w:numId="62" w16cid:durableId="419984444">
    <w:abstractNumId w:val="1"/>
  </w:num>
  <w:num w:numId="63" w16cid:durableId="502401422">
    <w:abstractNumId w:val="71"/>
  </w:num>
  <w:num w:numId="64" w16cid:durableId="1305741140">
    <w:abstractNumId w:val="68"/>
  </w:num>
  <w:num w:numId="65" w16cid:durableId="1676297108">
    <w:abstractNumId w:val="83"/>
  </w:num>
  <w:num w:numId="66" w16cid:durableId="1330257345">
    <w:abstractNumId w:val="67"/>
  </w:num>
  <w:num w:numId="67" w16cid:durableId="1644120658">
    <w:abstractNumId w:val="40"/>
  </w:num>
  <w:num w:numId="68" w16cid:durableId="1090734567">
    <w:abstractNumId w:val="2"/>
  </w:num>
  <w:num w:numId="69" w16cid:durableId="1543397962">
    <w:abstractNumId w:val="30"/>
  </w:num>
  <w:num w:numId="70" w16cid:durableId="2112622785">
    <w:abstractNumId w:val="13"/>
  </w:num>
  <w:num w:numId="71" w16cid:durableId="1441408955">
    <w:abstractNumId w:val="109"/>
  </w:num>
  <w:num w:numId="72" w16cid:durableId="849177828">
    <w:abstractNumId w:val="81"/>
  </w:num>
  <w:num w:numId="73" w16cid:durableId="712733555">
    <w:abstractNumId w:val="66"/>
  </w:num>
  <w:num w:numId="74" w16cid:durableId="443235930">
    <w:abstractNumId w:val="82"/>
  </w:num>
  <w:num w:numId="75" w16cid:durableId="134101874">
    <w:abstractNumId w:val="54"/>
  </w:num>
  <w:num w:numId="76" w16cid:durableId="749279184">
    <w:abstractNumId w:val="62"/>
  </w:num>
  <w:num w:numId="77" w16cid:durableId="1902205501">
    <w:abstractNumId w:val="44"/>
  </w:num>
  <w:num w:numId="78" w16cid:durableId="1593318033">
    <w:abstractNumId w:val="42"/>
  </w:num>
  <w:num w:numId="79" w16cid:durableId="1410496969">
    <w:abstractNumId w:val="76"/>
  </w:num>
  <w:num w:numId="80" w16cid:durableId="1785079346">
    <w:abstractNumId w:val="105"/>
  </w:num>
  <w:num w:numId="81" w16cid:durableId="1054738344">
    <w:abstractNumId w:val="16"/>
  </w:num>
  <w:num w:numId="82" w16cid:durableId="1833910386">
    <w:abstractNumId w:val="93"/>
  </w:num>
  <w:num w:numId="83" w16cid:durableId="1693723561">
    <w:abstractNumId w:val="37"/>
  </w:num>
  <w:num w:numId="84" w16cid:durableId="1025903029">
    <w:abstractNumId w:val="43"/>
  </w:num>
  <w:num w:numId="85" w16cid:durableId="399452346">
    <w:abstractNumId w:val="35"/>
  </w:num>
  <w:num w:numId="86" w16cid:durableId="1512376029">
    <w:abstractNumId w:val="48"/>
  </w:num>
  <w:num w:numId="87" w16cid:durableId="686714679">
    <w:abstractNumId w:val="6"/>
  </w:num>
  <w:num w:numId="88" w16cid:durableId="1679892383">
    <w:abstractNumId w:val="75"/>
  </w:num>
  <w:num w:numId="89" w16cid:durableId="1967157890">
    <w:abstractNumId w:val="72"/>
  </w:num>
  <w:num w:numId="90" w16cid:durableId="1208759919">
    <w:abstractNumId w:val="74"/>
  </w:num>
  <w:num w:numId="91" w16cid:durableId="1617055989">
    <w:abstractNumId w:val="9"/>
  </w:num>
  <w:num w:numId="92" w16cid:durableId="1351637381">
    <w:abstractNumId w:val="21"/>
  </w:num>
  <w:num w:numId="93" w16cid:durableId="855539349">
    <w:abstractNumId w:val="12"/>
  </w:num>
  <w:num w:numId="94" w16cid:durableId="302932682">
    <w:abstractNumId w:val="84"/>
  </w:num>
  <w:num w:numId="95" w16cid:durableId="823352161">
    <w:abstractNumId w:val="46"/>
  </w:num>
  <w:num w:numId="96" w16cid:durableId="1569536916">
    <w:abstractNumId w:val="108"/>
  </w:num>
  <w:num w:numId="97" w16cid:durableId="2040620940">
    <w:abstractNumId w:val="77"/>
  </w:num>
  <w:num w:numId="98" w16cid:durableId="1293368283">
    <w:abstractNumId w:val="64"/>
  </w:num>
  <w:num w:numId="99" w16cid:durableId="1986424571">
    <w:abstractNumId w:val="11"/>
  </w:num>
  <w:num w:numId="100" w16cid:durableId="1623458779">
    <w:abstractNumId w:val="89"/>
  </w:num>
  <w:num w:numId="101" w16cid:durableId="44762969">
    <w:abstractNumId w:val="14"/>
  </w:num>
  <w:num w:numId="102" w16cid:durableId="113526148">
    <w:abstractNumId w:val="53"/>
  </w:num>
  <w:num w:numId="103" w16cid:durableId="1339505038">
    <w:abstractNumId w:val="41"/>
  </w:num>
  <w:num w:numId="104" w16cid:durableId="1061831926">
    <w:abstractNumId w:val="57"/>
  </w:num>
  <w:num w:numId="105" w16cid:durableId="1735280350">
    <w:abstractNumId w:val="70"/>
  </w:num>
  <w:num w:numId="106" w16cid:durableId="2137405499">
    <w:abstractNumId w:val="88"/>
  </w:num>
  <w:num w:numId="107" w16cid:durableId="574320303">
    <w:abstractNumId w:val="80"/>
  </w:num>
  <w:num w:numId="108" w16cid:durableId="1900549638">
    <w:abstractNumId w:val="95"/>
  </w:num>
  <w:num w:numId="109" w16cid:durableId="562450630">
    <w:abstractNumId w:val="28"/>
  </w:num>
  <w:num w:numId="110" w16cid:durableId="355425893">
    <w:abstractNumId w:val="96"/>
  </w:num>
  <w:num w:numId="111" w16cid:durableId="1016422443">
    <w:abstractNumId w:val="25"/>
  </w:num>
  <w:num w:numId="112" w16cid:durableId="1066957954">
    <w:abstractNumId w:val="24"/>
  </w:num>
  <w:num w:numId="113" w16cid:durableId="770006259">
    <w:abstractNumId w:val="58"/>
  </w:num>
  <w:num w:numId="114" w16cid:durableId="2111732157">
    <w:abstractNumId w:val="26"/>
  </w:num>
  <w:num w:numId="115" w16cid:durableId="1037194310">
    <w:abstractNumId w:val="38"/>
  </w:num>
  <w:num w:numId="116" w16cid:durableId="1840656480">
    <w:abstractNumId w:val="59"/>
  </w:num>
  <w:num w:numId="117" w16cid:durableId="1849099053">
    <w:abstractNumId w:val="27"/>
  </w:num>
  <w:num w:numId="118" w16cid:durableId="1785617033">
    <w:abstractNumId w:val="15"/>
  </w:num>
  <w:num w:numId="119" w16cid:durableId="116918503">
    <w:abstractNumId w:val="99"/>
  </w:num>
  <w:num w:numId="120" w16cid:durableId="83960757">
    <w:abstractNumId w:val="39"/>
  </w:num>
  <w:num w:numId="121" w16cid:durableId="931864457">
    <w:abstractNumId w:val="34"/>
  </w:num>
  <w:num w:numId="122" w16cid:durableId="349796017">
    <w:abstractNumId w:val="31"/>
  </w:num>
  <w:num w:numId="123" w16cid:durableId="2137412167">
    <w:abstractNumId w:val="52"/>
  </w:num>
  <w:num w:numId="124" w16cid:durableId="147678096">
    <w:abstractNumId w:val="49"/>
  </w:num>
  <w:num w:numId="125" w16cid:durableId="714546242">
    <w:abstractNumId w:val="87"/>
  </w:num>
  <w:num w:numId="126" w16cid:durableId="2069305053">
    <w:abstractNumId w:val="98"/>
  </w:num>
  <w:num w:numId="127" w16cid:durableId="970211131">
    <w:abstractNumId w:val="5"/>
  </w:num>
  <w:num w:numId="128" w16cid:durableId="1631353433">
    <w:abstractNumId w:val="9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7"/>
    <w:rsid w:val="000061E2"/>
    <w:rsid w:val="000074D9"/>
    <w:rsid w:val="00010116"/>
    <w:rsid w:val="00011D81"/>
    <w:rsid w:val="000176D0"/>
    <w:rsid w:val="00023F55"/>
    <w:rsid w:val="00025A8F"/>
    <w:rsid w:val="0002672B"/>
    <w:rsid w:val="00027270"/>
    <w:rsid w:val="000278E8"/>
    <w:rsid w:val="00027E46"/>
    <w:rsid w:val="0003192F"/>
    <w:rsid w:val="0003452B"/>
    <w:rsid w:val="00043C73"/>
    <w:rsid w:val="000446F8"/>
    <w:rsid w:val="0004478C"/>
    <w:rsid w:val="00044A77"/>
    <w:rsid w:val="00045C54"/>
    <w:rsid w:val="0005009C"/>
    <w:rsid w:val="000534EF"/>
    <w:rsid w:val="00056772"/>
    <w:rsid w:val="00062DC6"/>
    <w:rsid w:val="00067F0D"/>
    <w:rsid w:val="0007424C"/>
    <w:rsid w:val="00075DF1"/>
    <w:rsid w:val="00080662"/>
    <w:rsid w:val="00084415"/>
    <w:rsid w:val="000852AE"/>
    <w:rsid w:val="00090893"/>
    <w:rsid w:val="000909DB"/>
    <w:rsid w:val="000957EE"/>
    <w:rsid w:val="000A0E80"/>
    <w:rsid w:val="000A4C60"/>
    <w:rsid w:val="000A6842"/>
    <w:rsid w:val="000B0DC8"/>
    <w:rsid w:val="000B1370"/>
    <w:rsid w:val="000B2E4B"/>
    <w:rsid w:val="000B3884"/>
    <w:rsid w:val="000B3B3D"/>
    <w:rsid w:val="000B6216"/>
    <w:rsid w:val="000C2601"/>
    <w:rsid w:val="000C26F2"/>
    <w:rsid w:val="000E3F92"/>
    <w:rsid w:val="000E7ADC"/>
    <w:rsid w:val="000F0324"/>
    <w:rsid w:val="000F0576"/>
    <w:rsid w:val="000F2ACA"/>
    <w:rsid w:val="000F4E08"/>
    <w:rsid w:val="00100990"/>
    <w:rsid w:val="00105F38"/>
    <w:rsid w:val="001116F9"/>
    <w:rsid w:val="0011314A"/>
    <w:rsid w:val="00115ABC"/>
    <w:rsid w:val="0012142A"/>
    <w:rsid w:val="0012264C"/>
    <w:rsid w:val="00124A84"/>
    <w:rsid w:val="001261A9"/>
    <w:rsid w:val="0012623B"/>
    <w:rsid w:val="001268D5"/>
    <w:rsid w:val="00127CD3"/>
    <w:rsid w:val="00134988"/>
    <w:rsid w:val="00134C83"/>
    <w:rsid w:val="001360D7"/>
    <w:rsid w:val="00141F76"/>
    <w:rsid w:val="001420A2"/>
    <w:rsid w:val="001435CA"/>
    <w:rsid w:val="0014397D"/>
    <w:rsid w:val="00144C5E"/>
    <w:rsid w:val="001537AE"/>
    <w:rsid w:val="00153DF2"/>
    <w:rsid w:val="00156F76"/>
    <w:rsid w:val="00157AFD"/>
    <w:rsid w:val="00160FE4"/>
    <w:rsid w:val="00171CAB"/>
    <w:rsid w:val="00172379"/>
    <w:rsid w:val="00175826"/>
    <w:rsid w:val="00176887"/>
    <w:rsid w:val="00180567"/>
    <w:rsid w:val="00181CAC"/>
    <w:rsid w:val="001861CB"/>
    <w:rsid w:val="00192105"/>
    <w:rsid w:val="00192708"/>
    <w:rsid w:val="00195F09"/>
    <w:rsid w:val="001A0645"/>
    <w:rsid w:val="001A0ABB"/>
    <w:rsid w:val="001A134A"/>
    <w:rsid w:val="001A35CF"/>
    <w:rsid w:val="001A688D"/>
    <w:rsid w:val="001A72E4"/>
    <w:rsid w:val="001A7BD1"/>
    <w:rsid w:val="001B28FE"/>
    <w:rsid w:val="001B426D"/>
    <w:rsid w:val="001B524C"/>
    <w:rsid w:val="001C138B"/>
    <w:rsid w:val="001C48F1"/>
    <w:rsid w:val="001D39BF"/>
    <w:rsid w:val="001D6848"/>
    <w:rsid w:val="001D6DB6"/>
    <w:rsid w:val="001D7C74"/>
    <w:rsid w:val="001E1BE0"/>
    <w:rsid w:val="001E1ECB"/>
    <w:rsid w:val="001E35F0"/>
    <w:rsid w:val="001E514F"/>
    <w:rsid w:val="001E7B02"/>
    <w:rsid w:val="001F1736"/>
    <w:rsid w:val="001F5844"/>
    <w:rsid w:val="001F5E9C"/>
    <w:rsid w:val="002012BD"/>
    <w:rsid w:val="00202B49"/>
    <w:rsid w:val="00203504"/>
    <w:rsid w:val="00213EC7"/>
    <w:rsid w:val="00216F6F"/>
    <w:rsid w:val="00217256"/>
    <w:rsid w:val="00217905"/>
    <w:rsid w:val="00226230"/>
    <w:rsid w:val="00230521"/>
    <w:rsid w:val="00230A1F"/>
    <w:rsid w:val="00230FFA"/>
    <w:rsid w:val="00233058"/>
    <w:rsid w:val="002330A1"/>
    <w:rsid w:val="0023749B"/>
    <w:rsid w:val="00241A93"/>
    <w:rsid w:val="00243295"/>
    <w:rsid w:val="0024633D"/>
    <w:rsid w:val="00246CB9"/>
    <w:rsid w:val="00253CC8"/>
    <w:rsid w:val="002550F9"/>
    <w:rsid w:val="002555EE"/>
    <w:rsid w:val="00263B36"/>
    <w:rsid w:val="002642CD"/>
    <w:rsid w:val="002652ED"/>
    <w:rsid w:val="0026614B"/>
    <w:rsid w:val="002677E6"/>
    <w:rsid w:val="00277F89"/>
    <w:rsid w:val="0028017B"/>
    <w:rsid w:val="0028464A"/>
    <w:rsid w:val="00284FD7"/>
    <w:rsid w:val="00292F3F"/>
    <w:rsid w:val="00294B4E"/>
    <w:rsid w:val="00295630"/>
    <w:rsid w:val="00295C42"/>
    <w:rsid w:val="002A1B47"/>
    <w:rsid w:val="002A1FC5"/>
    <w:rsid w:val="002A4C71"/>
    <w:rsid w:val="002B0794"/>
    <w:rsid w:val="002B2C3B"/>
    <w:rsid w:val="002B527C"/>
    <w:rsid w:val="002C0802"/>
    <w:rsid w:val="002C14A1"/>
    <w:rsid w:val="002C23C1"/>
    <w:rsid w:val="002C2457"/>
    <w:rsid w:val="002C3AEB"/>
    <w:rsid w:val="002C3F97"/>
    <w:rsid w:val="002C5D21"/>
    <w:rsid w:val="002C61D0"/>
    <w:rsid w:val="002C7763"/>
    <w:rsid w:val="002D0696"/>
    <w:rsid w:val="002D0920"/>
    <w:rsid w:val="002D0F21"/>
    <w:rsid w:val="002D28DD"/>
    <w:rsid w:val="002E3D8F"/>
    <w:rsid w:val="002F0A63"/>
    <w:rsid w:val="002F0EC5"/>
    <w:rsid w:val="002F49D9"/>
    <w:rsid w:val="00303130"/>
    <w:rsid w:val="00303F55"/>
    <w:rsid w:val="003052C3"/>
    <w:rsid w:val="00305AC9"/>
    <w:rsid w:val="00305ACA"/>
    <w:rsid w:val="0030685D"/>
    <w:rsid w:val="00324F30"/>
    <w:rsid w:val="00330A28"/>
    <w:rsid w:val="00331328"/>
    <w:rsid w:val="003322E4"/>
    <w:rsid w:val="003407F5"/>
    <w:rsid w:val="003437E7"/>
    <w:rsid w:val="00344A3C"/>
    <w:rsid w:val="0034541B"/>
    <w:rsid w:val="003506FE"/>
    <w:rsid w:val="00355C9F"/>
    <w:rsid w:val="0035714F"/>
    <w:rsid w:val="00357157"/>
    <w:rsid w:val="003576FB"/>
    <w:rsid w:val="00362B36"/>
    <w:rsid w:val="00363EE3"/>
    <w:rsid w:val="0036434D"/>
    <w:rsid w:val="00364E58"/>
    <w:rsid w:val="00365702"/>
    <w:rsid w:val="00365D50"/>
    <w:rsid w:val="0036699E"/>
    <w:rsid w:val="00367735"/>
    <w:rsid w:val="00367890"/>
    <w:rsid w:val="00367DE7"/>
    <w:rsid w:val="003706B7"/>
    <w:rsid w:val="00370FB0"/>
    <w:rsid w:val="00371C30"/>
    <w:rsid w:val="00372290"/>
    <w:rsid w:val="00377113"/>
    <w:rsid w:val="003811A1"/>
    <w:rsid w:val="00382E1E"/>
    <w:rsid w:val="00385424"/>
    <w:rsid w:val="00390208"/>
    <w:rsid w:val="00390628"/>
    <w:rsid w:val="003922ED"/>
    <w:rsid w:val="003927F5"/>
    <w:rsid w:val="00393E5A"/>
    <w:rsid w:val="0039404D"/>
    <w:rsid w:val="00397F28"/>
    <w:rsid w:val="003A1D23"/>
    <w:rsid w:val="003A4889"/>
    <w:rsid w:val="003B30A4"/>
    <w:rsid w:val="003B4A65"/>
    <w:rsid w:val="003B506F"/>
    <w:rsid w:val="003C2C6B"/>
    <w:rsid w:val="003C3740"/>
    <w:rsid w:val="003C665B"/>
    <w:rsid w:val="003D03FF"/>
    <w:rsid w:val="003D2274"/>
    <w:rsid w:val="003D5773"/>
    <w:rsid w:val="003E0372"/>
    <w:rsid w:val="003E0CB2"/>
    <w:rsid w:val="003E3D3E"/>
    <w:rsid w:val="003E7AC1"/>
    <w:rsid w:val="003F0C1E"/>
    <w:rsid w:val="003F43B2"/>
    <w:rsid w:val="003F6414"/>
    <w:rsid w:val="00402F69"/>
    <w:rsid w:val="0040578B"/>
    <w:rsid w:val="004059D9"/>
    <w:rsid w:val="004067D8"/>
    <w:rsid w:val="00406E8D"/>
    <w:rsid w:val="00410943"/>
    <w:rsid w:val="00411E67"/>
    <w:rsid w:val="00412A80"/>
    <w:rsid w:val="00413F55"/>
    <w:rsid w:val="00417466"/>
    <w:rsid w:val="0042001C"/>
    <w:rsid w:val="00421B4B"/>
    <w:rsid w:val="004224AB"/>
    <w:rsid w:val="004240F1"/>
    <w:rsid w:val="00424A42"/>
    <w:rsid w:val="00425005"/>
    <w:rsid w:val="00425895"/>
    <w:rsid w:val="00425A1C"/>
    <w:rsid w:val="004266DC"/>
    <w:rsid w:val="0043188E"/>
    <w:rsid w:val="00431C78"/>
    <w:rsid w:val="00432D39"/>
    <w:rsid w:val="00433326"/>
    <w:rsid w:val="00433C4C"/>
    <w:rsid w:val="0043776A"/>
    <w:rsid w:val="00440EDD"/>
    <w:rsid w:val="004428DA"/>
    <w:rsid w:val="00444271"/>
    <w:rsid w:val="004448DF"/>
    <w:rsid w:val="00444A1B"/>
    <w:rsid w:val="00445AC3"/>
    <w:rsid w:val="00445C3B"/>
    <w:rsid w:val="00446205"/>
    <w:rsid w:val="00450637"/>
    <w:rsid w:val="00461D22"/>
    <w:rsid w:val="0046327D"/>
    <w:rsid w:val="00464629"/>
    <w:rsid w:val="00464B81"/>
    <w:rsid w:val="004658C6"/>
    <w:rsid w:val="00470B2F"/>
    <w:rsid w:val="00473398"/>
    <w:rsid w:val="00474785"/>
    <w:rsid w:val="0047506D"/>
    <w:rsid w:val="004840AF"/>
    <w:rsid w:val="0048668B"/>
    <w:rsid w:val="00490975"/>
    <w:rsid w:val="00493B49"/>
    <w:rsid w:val="004947A2"/>
    <w:rsid w:val="004A1312"/>
    <w:rsid w:val="004A228F"/>
    <w:rsid w:val="004A5486"/>
    <w:rsid w:val="004B22D6"/>
    <w:rsid w:val="004B3EBA"/>
    <w:rsid w:val="004B44AF"/>
    <w:rsid w:val="004B584B"/>
    <w:rsid w:val="004B6341"/>
    <w:rsid w:val="004B63B9"/>
    <w:rsid w:val="004C41F0"/>
    <w:rsid w:val="004C4529"/>
    <w:rsid w:val="004C6F3E"/>
    <w:rsid w:val="004D01B4"/>
    <w:rsid w:val="004D1A7A"/>
    <w:rsid w:val="004E1BF3"/>
    <w:rsid w:val="004E60C0"/>
    <w:rsid w:val="004E657F"/>
    <w:rsid w:val="004F3711"/>
    <w:rsid w:val="004F6BF4"/>
    <w:rsid w:val="00500C37"/>
    <w:rsid w:val="00502DC4"/>
    <w:rsid w:val="00505AB6"/>
    <w:rsid w:val="00507769"/>
    <w:rsid w:val="00507895"/>
    <w:rsid w:val="00507D65"/>
    <w:rsid w:val="00511577"/>
    <w:rsid w:val="005135CA"/>
    <w:rsid w:val="0051794D"/>
    <w:rsid w:val="0052380A"/>
    <w:rsid w:val="00523FA0"/>
    <w:rsid w:val="00524005"/>
    <w:rsid w:val="00524FF8"/>
    <w:rsid w:val="00533F67"/>
    <w:rsid w:val="00535607"/>
    <w:rsid w:val="00536FE5"/>
    <w:rsid w:val="00537256"/>
    <w:rsid w:val="00541390"/>
    <w:rsid w:val="005422E4"/>
    <w:rsid w:val="0054462B"/>
    <w:rsid w:val="005460B5"/>
    <w:rsid w:val="005467BE"/>
    <w:rsid w:val="00547470"/>
    <w:rsid w:val="005531C9"/>
    <w:rsid w:val="00556D2F"/>
    <w:rsid w:val="00557710"/>
    <w:rsid w:val="00560AEB"/>
    <w:rsid w:val="005623A3"/>
    <w:rsid w:val="00562FEC"/>
    <w:rsid w:val="0056504E"/>
    <w:rsid w:val="00566B18"/>
    <w:rsid w:val="00567E8C"/>
    <w:rsid w:val="00572B83"/>
    <w:rsid w:val="005776FF"/>
    <w:rsid w:val="0058083A"/>
    <w:rsid w:val="005814A4"/>
    <w:rsid w:val="005861E7"/>
    <w:rsid w:val="0058798B"/>
    <w:rsid w:val="0059224B"/>
    <w:rsid w:val="00595ACC"/>
    <w:rsid w:val="005A0B9D"/>
    <w:rsid w:val="005A149D"/>
    <w:rsid w:val="005B072B"/>
    <w:rsid w:val="005B3470"/>
    <w:rsid w:val="005B4E7B"/>
    <w:rsid w:val="005B6596"/>
    <w:rsid w:val="005B67A6"/>
    <w:rsid w:val="005B6851"/>
    <w:rsid w:val="005C1C1E"/>
    <w:rsid w:val="005D14D3"/>
    <w:rsid w:val="005D1B6A"/>
    <w:rsid w:val="005D2ED0"/>
    <w:rsid w:val="005D3DE3"/>
    <w:rsid w:val="005D7949"/>
    <w:rsid w:val="005E0055"/>
    <w:rsid w:val="005E1947"/>
    <w:rsid w:val="005E3709"/>
    <w:rsid w:val="005E48B9"/>
    <w:rsid w:val="005E5FE8"/>
    <w:rsid w:val="005F2E01"/>
    <w:rsid w:val="005F7A17"/>
    <w:rsid w:val="00600213"/>
    <w:rsid w:val="00603445"/>
    <w:rsid w:val="006109A9"/>
    <w:rsid w:val="0061219F"/>
    <w:rsid w:val="006150E2"/>
    <w:rsid w:val="0061570C"/>
    <w:rsid w:val="006245FD"/>
    <w:rsid w:val="006301E0"/>
    <w:rsid w:val="0063292B"/>
    <w:rsid w:val="00636D77"/>
    <w:rsid w:val="00641170"/>
    <w:rsid w:val="00641C8E"/>
    <w:rsid w:val="006429F2"/>
    <w:rsid w:val="00643694"/>
    <w:rsid w:val="0064577E"/>
    <w:rsid w:val="0065422C"/>
    <w:rsid w:val="006565F9"/>
    <w:rsid w:val="00657343"/>
    <w:rsid w:val="006636B9"/>
    <w:rsid w:val="006637FA"/>
    <w:rsid w:val="00663889"/>
    <w:rsid w:val="00664B0B"/>
    <w:rsid w:val="00673CD3"/>
    <w:rsid w:val="0067438A"/>
    <w:rsid w:val="0067578F"/>
    <w:rsid w:val="006758A6"/>
    <w:rsid w:val="00680564"/>
    <w:rsid w:val="00684F7A"/>
    <w:rsid w:val="006866A6"/>
    <w:rsid w:val="00686777"/>
    <w:rsid w:val="006914A0"/>
    <w:rsid w:val="00691927"/>
    <w:rsid w:val="00692A4E"/>
    <w:rsid w:val="00695A96"/>
    <w:rsid w:val="00695AC1"/>
    <w:rsid w:val="006A01CB"/>
    <w:rsid w:val="006A5498"/>
    <w:rsid w:val="006A5BEE"/>
    <w:rsid w:val="006A60E8"/>
    <w:rsid w:val="006A725E"/>
    <w:rsid w:val="006A771A"/>
    <w:rsid w:val="006B231E"/>
    <w:rsid w:val="006B3BED"/>
    <w:rsid w:val="006B4D4A"/>
    <w:rsid w:val="006B6C16"/>
    <w:rsid w:val="006B7329"/>
    <w:rsid w:val="006C27EA"/>
    <w:rsid w:val="006C3B4B"/>
    <w:rsid w:val="006C3FC3"/>
    <w:rsid w:val="006C5FBE"/>
    <w:rsid w:val="006D5AA9"/>
    <w:rsid w:val="006D5C1F"/>
    <w:rsid w:val="006D5D72"/>
    <w:rsid w:val="006E08B5"/>
    <w:rsid w:val="006E6850"/>
    <w:rsid w:val="006E6F61"/>
    <w:rsid w:val="006E7D1A"/>
    <w:rsid w:val="006F281D"/>
    <w:rsid w:val="006F7EBD"/>
    <w:rsid w:val="00706AA7"/>
    <w:rsid w:val="007136A8"/>
    <w:rsid w:val="00713F9D"/>
    <w:rsid w:val="007179CE"/>
    <w:rsid w:val="00721653"/>
    <w:rsid w:val="00721AB2"/>
    <w:rsid w:val="00732AC8"/>
    <w:rsid w:val="00736620"/>
    <w:rsid w:val="00736D8B"/>
    <w:rsid w:val="00736DA3"/>
    <w:rsid w:val="00737EA8"/>
    <w:rsid w:val="007409D9"/>
    <w:rsid w:val="00741745"/>
    <w:rsid w:val="0074194F"/>
    <w:rsid w:val="00741F9D"/>
    <w:rsid w:val="0074394C"/>
    <w:rsid w:val="00744F31"/>
    <w:rsid w:val="00745C70"/>
    <w:rsid w:val="00747A51"/>
    <w:rsid w:val="00750C19"/>
    <w:rsid w:val="00754416"/>
    <w:rsid w:val="00757029"/>
    <w:rsid w:val="007604A2"/>
    <w:rsid w:val="00764063"/>
    <w:rsid w:val="00764F6A"/>
    <w:rsid w:val="00773CFE"/>
    <w:rsid w:val="00774E00"/>
    <w:rsid w:val="00785A54"/>
    <w:rsid w:val="00785E56"/>
    <w:rsid w:val="0078629C"/>
    <w:rsid w:val="007873C2"/>
    <w:rsid w:val="0078742C"/>
    <w:rsid w:val="007878C2"/>
    <w:rsid w:val="00790F12"/>
    <w:rsid w:val="00791337"/>
    <w:rsid w:val="00791F60"/>
    <w:rsid w:val="007A0FCE"/>
    <w:rsid w:val="007A301F"/>
    <w:rsid w:val="007A5C32"/>
    <w:rsid w:val="007B2D3D"/>
    <w:rsid w:val="007B2F53"/>
    <w:rsid w:val="007B3E51"/>
    <w:rsid w:val="007B6107"/>
    <w:rsid w:val="007B6651"/>
    <w:rsid w:val="007B6798"/>
    <w:rsid w:val="007B6C75"/>
    <w:rsid w:val="007C0D7E"/>
    <w:rsid w:val="007D0D6E"/>
    <w:rsid w:val="007D7944"/>
    <w:rsid w:val="007E153F"/>
    <w:rsid w:val="007E1BEA"/>
    <w:rsid w:val="007E3B8F"/>
    <w:rsid w:val="007E3F29"/>
    <w:rsid w:val="007E6346"/>
    <w:rsid w:val="007F06C5"/>
    <w:rsid w:val="007F363A"/>
    <w:rsid w:val="007F5677"/>
    <w:rsid w:val="00800EE2"/>
    <w:rsid w:val="00801ECC"/>
    <w:rsid w:val="00804F06"/>
    <w:rsid w:val="00805243"/>
    <w:rsid w:val="008054EB"/>
    <w:rsid w:val="00806587"/>
    <w:rsid w:val="008066A8"/>
    <w:rsid w:val="008142DA"/>
    <w:rsid w:val="00815997"/>
    <w:rsid w:val="00830038"/>
    <w:rsid w:val="00830ABC"/>
    <w:rsid w:val="008373FB"/>
    <w:rsid w:val="00837683"/>
    <w:rsid w:val="008400B1"/>
    <w:rsid w:val="008448C4"/>
    <w:rsid w:val="0085205D"/>
    <w:rsid w:val="00852C3E"/>
    <w:rsid w:val="008534BA"/>
    <w:rsid w:val="00853DD9"/>
    <w:rsid w:val="0085508B"/>
    <w:rsid w:val="00856993"/>
    <w:rsid w:val="008637C9"/>
    <w:rsid w:val="0087295C"/>
    <w:rsid w:val="00873732"/>
    <w:rsid w:val="00874E60"/>
    <w:rsid w:val="008812B1"/>
    <w:rsid w:val="00884B2B"/>
    <w:rsid w:val="008907A1"/>
    <w:rsid w:val="00890F5C"/>
    <w:rsid w:val="00891ABD"/>
    <w:rsid w:val="0089319D"/>
    <w:rsid w:val="0089363D"/>
    <w:rsid w:val="00894409"/>
    <w:rsid w:val="0089677B"/>
    <w:rsid w:val="008A3B62"/>
    <w:rsid w:val="008A540E"/>
    <w:rsid w:val="008A638C"/>
    <w:rsid w:val="008A6886"/>
    <w:rsid w:val="008A71E5"/>
    <w:rsid w:val="008A7258"/>
    <w:rsid w:val="008B04FA"/>
    <w:rsid w:val="008B126C"/>
    <w:rsid w:val="008B24B5"/>
    <w:rsid w:val="008B5058"/>
    <w:rsid w:val="008B67AB"/>
    <w:rsid w:val="008C618E"/>
    <w:rsid w:val="008D1289"/>
    <w:rsid w:val="008D1E69"/>
    <w:rsid w:val="008D26B5"/>
    <w:rsid w:val="008D2E3B"/>
    <w:rsid w:val="008D2EAB"/>
    <w:rsid w:val="008D3A07"/>
    <w:rsid w:val="008E0737"/>
    <w:rsid w:val="008E21C6"/>
    <w:rsid w:val="008E3C69"/>
    <w:rsid w:val="008E5A25"/>
    <w:rsid w:val="008E6C91"/>
    <w:rsid w:val="008E7694"/>
    <w:rsid w:val="008F2CD1"/>
    <w:rsid w:val="008F489B"/>
    <w:rsid w:val="008F5455"/>
    <w:rsid w:val="008F56F9"/>
    <w:rsid w:val="008F597D"/>
    <w:rsid w:val="008F619D"/>
    <w:rsid w:val="008F7CC3"/>
    <w:rsid w:val="008F7F6C"/>
    <w:rsid w:val="009009B7"/>
    <w:rsid w:val="00900B9F"/>
    <w:rsid w:val="009018CF"/>
    <w:rsid w:val="00910AC8"/>
    <w:rsid w:val="009140E3"/>
    <w:rsid w:val="00917981"/>
    <w:rsid w:val="0092033C"/>
    <w:rsid w:val="00921A0E"/>
    <w:rsid w:val="00923965"/>
    <w:rsid w:val="009256B4"/>
    <w:rsid w:val="00926388"/>
    <w:rsid w:val="00931AA9"/>
    <w:rsid w:val="00932B54"/>
    <w:rsid w:val="0093321A"/>
    <w:rsid w:val="009367BC"/>
    <w:rsid w:val="00936987"/>
    <w:rsid w:val="00936A77"/>
    <w:rsid w:val="00940689"/>
    <w:rsid w:val="009463C5"/>
    <w:rsid w:val="0095042B"/>
    <w:rsid w:val="009527DD"/>
    <w:rsid w:val="009543E7"/>
    <w:rsid w:val="0095746A"/>
    <w:rsid w:val="0096097C"/>
    <w:rsid w:val="00966C63"/>
    <w:rsid w:val="00967860"/>
    <w:rsid w:val="0097650F"/>
    <w:rsid w:val="00980590"/>
    <w:rsid w:val="00980E88"/>
    <w:rsid w:val="00986649"/>
    <w:rsid w:val="009877DB"/>
    <w:rsid w:val="009927D5"/>
    <w:rsid w:val="00994B5E"/>
    <w:rsid w:val="009A2160"/>
    <w:rsid w:val="009A32A3"/>
    <w:rsid w:val="009A387F"/>
    <w:rsid w:val="009A5724"/>
    <w:rsid w:val="009A7A50"/>
    <w:rsid w:val="009A7B25"/>
    <w:rsid w:val="009B02E2"/>
    <w:rsid w:val="009B0377"/>
    <w:rsid w:val="009B130D"/>
    <w:rsid w:val="009B3DA8"/>
    <w:rsid w:val="009C245B"/>
    <w:rsid w:val="009C4A3E"/>
    <w:rsid w:val="009D2584"/>
    <w:rsid w:val="009D2E2D"/>
    <w:rsid w:val="009E05D5"/>
    <w:rsid w:val="009E0BBB"/>
    <w:rsid w:val="009E55BE"/>
    <w:rsid w:val="009E66FB"/>
    <w:rsid w:val="009E7C59"/>
    <w:rsid w:val="009E7C81"/>
    <w:rsid w:val="009F5881"/>
    <w:rsid w:val="009F62D6"/>
    <w:rsid w:val="00A02B17"/>
    <w:rsid w:val="00A05E33"/>
    <w:rsid w:val="00A079E6"/>
    <w:rsid w:val="00A138EB"/>
    <w:rsid w:val="00A13927"/>
    <w:rsid w:val="00A20F38"/>
    <w:rsid w:val="00A21120"/>
    <w:rsid w:val="00A243C4"/>
    <w:rsid w:val="00A26429"/>
    <w:rsid w:val="00A27A23"/>
    <w:rsid w:val="00A308A7"/>
    <w:rsid w:val="00A35681"/>
    <w:rsid w:val="00A448A3"/>
    <w:rsid w:val="00A451FE"/>
    <w:rsid w:val="00A533CB"/>
    <w:rsid w:val="00A6323D"/>
    <w:rsid w:val="00A64131"/>
    <w:rsid w:val="00A670A1"/>
    <w:rsid w:val="00A7248B"/>
    <w:rsid w:val="00A72859"/>
    <w:rsid w:val="00A72BB0"/>
    <w:rsid w:val="00A7550D"/>
    <w:rsid w:val="00A76286"/>
    <w:rsid w:val="00A77425"/>
    <w:rsid w:val="00A855CE"/>
    <w:rsid w:val="00A94D11"/>
    <w:rsid w:val="00AA116D"/>
    <w:rsid w:val="00AA1568"/>
    <w:rsid w:val="00AA1B04"/>
    <w:rsid w:val="00AA37E8"/>
    <w:rsid w:val="00AA4584"/>
    <w:rsid w:val="00AA5BDA"/>
    <w:rsid w:val="00AA7735"/>
    <w:rsid w:val="00AB2AEE"/>
    <w:rsid w:val="00AB3C6E"/>
    <w:rsid w:val="00AB6FC7"/>
    <w:rsid w:val="00AB77BE"/>
    <w:rsid w:val="00AC1442"/>
    <w:rsid w:val="00AC73B9"/>
    <w:rsid w:val="00AD0A8A"/>
    <w:rsid w:val="00AD1CAD"/>
    <w:rsid w:val="00AD3043"/>
    <w:rsid w:val="00AD3A74"/>
    <w:rsid w:val="00AD4FCD"/>
    <w:rsid w:val="00AD5794"/>
    <w:rsid w:val="00AE1A15"/>
    <w:rsid w:val="00AE3B34"/>
    <w:rsid w:val="00AE3C12"/>
    <w:rsid w:val="00AE685F"/>
    <w:rsid w:val="00AE79F0"/>
    <w:rsid w:val="00AF0D7E"/>
    <w:rsid w:val="00AF10BF"/>
    <w:rsid w:val="00AF31FE"/>
    <w:rsid w:val="00AF3EAA"/>
    <w:rsid w:val="00AF6518"/>
    <w:rsid w:val="00AF6673"/>
    <w:rsid w:val="00AF678B"/>
    <w:rsid w:val="00B00945"/>
    <w:rsid w:val="00B0168F"/>
    <w:rsid w:val="00B0250D"/>
    <w:rsid w:val="00B07515"/>
    <w:rsid w:val="00B07FF2"/>
    <w:rsid w:val="00B118DA"/>
    <w:rsid w:val="00B12F91"/>
    <w:rsid w:val="00B16723"/>
    <w:rsid w:val="00B17FB2"/>
    <w:rsid w:val="00B23940"/>
    <w:rsid w:val="00B26489"/>
    <w:rsid w:val="00B26BEB"/>
    <w:rsid w:val="00B307CA"/>
    <w:rsid w:val="00B32518"/>
    <w:rsid w:val="00B325DD"/>
    <w:rsid w:val="00B3464D"/>
    <w:rsid w:val="00B417FA"/>
    <w:rsid w:val="00B41998"/>
    <w:rsid w:val="00B422B7"/>
    <w:rsid w:val="00B436BB"/>
    <w:rsid w:val="00B54A93"/>
    <w:rsid w:val="00B60CBF"/>
    <w:rsid w:val="00B62608"/>
    <w:rsid w:val="00B626A7"/>
    <w:rsid w:val="00B638D4"/>
    <w:rsid w:val="00B65727"/>
    <w:rsid w:val="00B67725"/>
    <w:rsid w:val="00B77E51"/>
    <w:rsid w:val="00B82E28"/>
    <w:rsid w:val="00B85643"/>
    <w:rsid w:val="00B86AA5"/>
    <w:rsid w:val="00B930FF"/>
    <w:rsid w:val="00B9346B"/>
    <w:rsid w:val="00B97376"/>
    <w:rsid w:val="00BA0F2D"/>
    <w:rsid w:val="00BA1856"/>
    <w:rsid w:val="00BA1C99"/>
    <w:rsid w:val="00BA23DC"/>
    <w:rsid w:val="00BB0EC5"/>
    <w:rsid w:val="00BB25A0"/>
    <w:rsid w:val="00BC01CC"/>
    <w:rsid w:val="00BC03E8"/>
    <w:rsid w:val="00BC15A3"/>
    <w:rsid w:val="00BC1987"/>
    <w:rsid w:val="00BD57F5"/>
    <w:rsid w:val="00BD6823"/>
    <w:rsid w:val="00BE2651"/>
    <w:rsid w:val="00BE5190"/>
    <w:rsid w:val="00BE5705"/>
    <w:rsid w:val="00BE5855"/>
    <w:rsid w:val="00BF0B98"/>
    <w:rsid w:val="00BF2723"/>
    <w:rsid w:val="00BF4217"/>
    <w:rsid w:val="00BF750D"/>
    <w:rsid w:val="00C02D60"/>
    <w:rsid w:val="00C06353"/>
    <w:rsid w:val="00C06E02"/>
    <w:rsid w:val="00C077D8"/>
    <w:rsid w:val="00C07DA9"/>
    <w:rsid w:val="00C12E68"/>
    <w:rsid w:val="00C146BD"/>
    <w:rsid w:val="00C1626D"/>
    <w:rsid w:val="00C172EB"/>
    <w:rsid w:val="00C175DB"/>
    <w:rsid w:val="00C25077"/>
    <w:rsid w:val="00C3028C"/>
    <w:rsid w:val="00C33533"/>
    <w:rsid w:val="00C41F69"/>
    <w:rsid w:val="00C474CB"/>
    <w:rsid w:val="00C531A6"/>
    <w:rsid w:val="00C632F7"/>
    <w:rsid w:val="00C64627"/>
    <w:rsid w:val="00C73188"/>
    <w:rsid w:val="00C764F7"/>
    <w:rsid w:val="00C76CA9"/>
    <w:rsid w:val="00C7740D"/>
    <w:rsid w:val="00C80B66"/>
    <w:rsid w:val="00C81B59"/>
    <w:rsid w:val="00C8382C"/>
    <w:rsid w:val="00C87023"/>
    <w:rsid w:val="00C87A4A"/>
    <w:rsid w:val="00C9108B"/>
    <w:rsid w:val="00C941CC"/>
    <w:rsid w:val="00C96291"/>
    <w:rsid w:val="00CA0511"/>
    <w:rsid w:val="00CA26EB"/>
    <w:rsid w:val="00CA27C9"/>
    <w:rsid w:val="00CA7FD5"/>
    <w:rsid w:val="00CB0C8E"/>
    <w:rsid w:val="00CB3302"/>
    <w:rsid w:val="00CC2320"/>
    <w:rsid w:val="00CC5515"/>
    <w:rsid w:val="00CC719A"/>
    <w:rsid w:val="00CD13DD"/>
    <w:rsid w:val="00CD1725"/>
    <w:rsid w:val="00CD2BBB"/>
    <w:rsid w:val="00CD4E2F"/>
    <w:rsid w:val="00CD5888"/>
    <w:rsid w:val="00CD702E"/>
    <w:rsid w:val="00CE4622"/>
    <w:rsid w:val="00CE4C0C"/>
    <w:rsid w:val="00CF04E9"/>
    <w:rsid w:val="00CF3267"/>
    <w:rsid w:val="00CF33D0"/>
    <w:rsid w:val="00CF3F71"/>
    <w:rsid w:val="00CF6235"/>
    <w:rsid w:val="00D02101"/>
    <w:rsid w:val="00D03F63"/>
    <w:rsid w:val="00D05728"/>
    <w:rsid w:val="00D06527"/>
    <w:rsid w:val="00D06EB7"/>
    <w:rsid w:val="00D120BB"/>
    <w:rsid w:val="00D141E5"/>
    <w:rsid w:val="00D1499E"/>
    <w:rsid w:val="00D17293"/>
    <w:rsid w:val="00D1762D"/>
    <w:rsid w:val="00D212FF"/>
    <w:rsid w:val="00D23E0D"/>
    <w:rsid w:val="00D26C5D"/>
    <w:rsid w:val="00D3029E"/>
    <w:rsid w:val="00D3519C"/>
    <w:rsid w:val="00D36767"/>
    <w:rsid w:val="00D40897"/>
    <w:rsid w:val="00D4593C"/>
    <w:rsid w:val="00D4600B"/>
    <w:rsid w:val="00D608AF"/>
    <w:rsid w:val="00D65757"/>
    <w:rsid w:val="00D67FC6"/>
    <w:rsid w:val="00D73B6E"/>
    <w:rsid w:val="00D7598A"/>
    <w:rsid w:val="00D7727E"/>
    <w:rsid w:val="00D80201"/>
    <w:rsid w:val="00D87DD1"/>
    <w:rsid w:val="00D978B9"/>
    <w:rsid w:val="00D97B5B"/>
    <w:rsid w:val="00D97CC2"/>
    <w:rsid w:val="00DA06CB"/>
    <w:rsid w:val="00DA0C50"/>
    <w:rsid w:val="00DA12DD"/>
    <w:rsid w:val="00DA66DA"/>
    <w:rsid w:val="00DB1299"/>
    <w:rsid w:val="00DB495D"/>
    <w:rsid w:val="00DB6230"/>
    <w:rsid w:val="00DB6E3F"/>
    <w:rsid w:val="00DC108D"/>
    <w:rsid w:val="00DC2B73"/>
    <w:rsid w:val="00DC3B3D"/>
    <w:rsid w:val="00DC7DD3"/>
    <w:rsid w:val="00DD3076"/>
    <w:rsid w:val="00DD5CBE"/>
    <w:rsid w:val="00DD5D91"/>
    <w:rsid w:val="00DD5E95"/>
    <w:rsid w:val="00DD61D1"/>
    <w:rsid w:val="00DE1531"/>
    <w:rsid w:val="00DE2D2B"/>
    <w:rsid w:val="00DE39EB"/>
    <w:rsid w:val="00DE4BC5"/>
    <w:rsid w:val="00DE51BB"/>
    <w:rsid w:val="00DF6086"/>
    <w:rsid w:val="00E01B23"/>
    <w:rsid w:val="00E028AD"/>
    <w:rsid w:val="00E0291E"/>
    <w:rsid w:val="00E03D86"/>
    <w:rsid w:val="00E070DC"/>
    <w:rsid w:val="00E072D7"/>
    <w:rsid w:val="00E116D2"/>
    <w:rsid w:val="00E13013"/>
    <w:rsid w:val="00E131F0"/>
    <w:rsid w:val="00E154AD"/>
    <w:rsid w:val="00E21A07"/>
    <w:rsid w:val="00E26E2D"/>
    <w:rsid w:val="00E316F4"/>
    <w:rsid w:val="00E327B0"/>
    <w:rsid w:val="00E36B7E"/>
    <w:rsid w:val="00E37729"/>
    <w:rsid w:val="00E42884"/>
    <w:rsid w:val="00E4695A"/>
    <w:rsid w:val="00E47BB6"/>
    <w:rsid w:val="00E52E3B"/>
    <w:rsid w:val="00E5664C"/>
    <w:rsid w:val="00E6163B"/>
    <w:rsid w:val="00E61EDD"/>
    <w:rsid w:val="00E62A4B"/>
    <w:rsid w:val="00E63A5E"/>
    <w:rsid w:val="00E63B57"/>
    <w:rsid w:val="00E64F4A"/>
    <w:rsid w:val="00E650A3"/>
    <w:rsid w:val="00E65145"/>
    <w:rsid w:val="00E665F3"/>
    <w:rsid w:val="00E740DC"/>
    <w:rsid w:val="00E74CE2"/>
    <w:rsid w:val="00E75E9C"/>
    <w:rsid w:val="00E76DA5"/>
    <w:rsid w:val="00E83A66"/>
    <w:rsid w:val="00E84C55"/>
    <w:rsid w:val="00E87AD1"/>
    <w:rsid w:val="00E87B52"/>
    <w:rsid w:val="00E925C9"/>
    <w:rsid w:val="00E929D2"/>
    <w:rsid w:val="00E92E3C"/>
    <w:rsid w:val="00E945ED"/>
    <w:rsid w:val="00E94A5B"/>
    <w:rsid w:val="00E95921"/>
    <w:rsid w:val="00EA137F"/>
    <w:rsid w:val="00EA345D"/>
    <w:rsid w:val="00EA3F39"/>
    <w:rsid w:val="00EA4A6F"/>
    <w:rsid w:val="00EB18D7"/>
    <w:rsid w:val="00EB2D62"/>
    <w:rsid w:val="00EC14F3"/>
    <w:rsid w:val="00EC42F8"/>
    <w:rsid w:val="00EC77E7"/>
    <w:rsid w:val="00ED0928"/>
    <w:rsid w:val="00ED1BB6"/>
    <w:rsid w:val="00ED27B3"/>
    <w:rsid w:val="00ED32D5"/>
    <w:rsid w:val="00ED48A2"/>
    <w:rsid w:val="00ED5304"/>
    <w:rsid w:val="00EE0662"/>
    <w:rsid w:val="00EE2739"/>
    <w:rsid w:val="00EE41B0"/>
    <w:rsid w:val="00EE611D"/>
    <w:rsid w:val="00EE6D70"/>
    <w:rsid w:val="00EE7BC8"/>
    <w:rsid w:val="00EF052B"/>
    <w:rsid w:val="00EF1C51"/>
    <w:rsid w:val="00EF2225"/>
    <w:rsid w:val="00EF42E6"/>
    <w:rsid w:val="00EF72FB"/>
    <w:rsid w:val="00F031AF"/>
    <w:rsid w:val="00F05F86"/>
    <w:rsid w:val="00F063A3"/>
    <w:rsid w:val="00F1637F"/>
    <w:rsid w:val="00F24A04"/>
    <w:rsid w:val="00F24B1B"/>
    <w:rsid w:val="00F26272"/>
    <w:rsid w:val="00F27607"/>
    <w:rsid w:val="00F3157E"/>
    <w:rsid w:val="00F32182"/>
    <w:rsid w:val="00F3457A"/>
    <w:rsid w:val="00F353F1"/>
    <w:rsid w:val="00F36E23"/>
    <w:rsid w:val="00F41752"/>
    <w:rsid w:val="00F44FD6"/>
    <w:rsid w:val="00F46CDB"/>
    <w:rsid w:val="00F52BD8"/>
    <w:rsid w:val="00F53DF1"/>
    <w:rsid w:val="00F555B0"/>
    <w:rsid w:val="00F56359"/>
    <w:rsid w:val="00F62F06"/>
    <w:rsid w:val="00F73C54"/>
    <w:rsid w:val="00F746D6"/>
    <w:rsid w:val="00F76154"/>
    <w:rsid w:val="00F76F79"/>
    <w:rsid w:val="00F8224E"/>
    <w:rsid w:val="00F95540"/>
    <w:rsid w:val="00F95541"/>
    <w:rsid w:val="00F961A8"/>
    <w:rsid w:val="00FA0523"/>
    <w:rsid w:val="00FA6AF4"/>
    <w:rsid w:val="00FB0702"/>
    <w:rsid w:val="00FB4633"/>
    <w:rsid w:val="00FB5C20"/>
    <w:rsid w:val="00FB71E4"/>
    <w:rsid w:val="00FB74B2"/>
    <w:rsid w:val="00FC4F11"/>
    <w:rsid w:val="00FC5FF2"/>
    <w:rsid w:val="00FD126B"/>
    <w:rsid w:val="00FE2A5F"/>
    <w:rsid w:val="00FE3A24"/>
    <w:rsid w:val="00FF0858"/>
    <w:rsid w:val="00FF164D"/>
    <w:rsid w:val="00FF780E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9B49CE"/>
  <w14:defaultImageDpi w14:val="330"/>
  <w15:docId w15:val="{DC0D9464-1EB2-466B-9F83-AA2A331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FD5"/>
    <w:pPr>
      <w:spacing w:before="120" w:line="360" w:lineRule="auto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D0920"/>
    <w:pPr>
      <w:keepNext/>
      <w:numPr>
        <w:numId w:val="30"/>
      </w:numPr>
      <w:tabs>
        <w:tab w:val="clear" w:pos="425"/>
        <w:tab w:val="left" w:pos="567"/>
      </w:tabs>
      <w:spacing w:before="240" w:after="240"/>
      <w:outlineLvl w:val="0"/>
    </w:pPr>
    <w:rPr>
      <w:b/>
      <w:bCs/>
      <w:caps/>
      <w:kern w:val="32"/>
      <w:sz w:val="32"/>
      <w:szCs w:val="48"/>
    </w:rPr>
  </w:style>
  <w:style w:type="paragraph" w:styleId="Heading2">
    <w:name w:val="heading 2"/>
    <w:basedOn w:val="Normal"/>
    <w:next w:val="Normal"/>
    <w:qFormat/>
    <w:rsid w:val="002D0920"/>
    <w:pPr>
      <w:keepNext/>
      <w:numPr>
        <w:ilvl w:val="1"/>
        <w:numId w:val="39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D0920"/>
    <w:pPr>
      <w:keepNext/>
      <w:numPr>
        <w:ilvl w:val="2"/>
        <w:numId w:val="39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42E6"/>
    <w:pPr>
      <w:keepNext/>
      <w:numPr>
        <w:ilvl w:val="3"/>
        <w:numId w:val="39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F49D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qFormat/>
    <w:rsid w:val="003B506F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3B506F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506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506F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3B62"/>
    <w:pPr>
      <w:tabs>
        <w:tab w:val="center" w:pos="4536"/>
        <w:tab w:val="right" w:pos="9072"/>
      </w:tabs>
      <w:spacing w:before="0" w:line="240" w:lineRule="auto"/>
    </w:pPr>
    <w:rPr>
      <w:sz w:val="20"/>
    </w:rPr>
  </w:style>
  <w:style w:type="paragraph" w:styleId="Footer">
    <w:name w:val="footer"/>
    <w:basedOn w:val="Normal"/>
    <w:link w:val="FooterChar"/>
    <w:uiPriority w:val="99"/>
    <w:rsid w:val="00E01B23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paragraph" w:customStyle="1" w:styleId="Odrka1">
    <w:name w:val="Odrážka 1"/>
    <w:basedOn w:val="Normal"/>
    <w:qFormat/>
    <w:rsid w:val="00D4600B"/>
    <w:pPr>
      <w:numPr>
        <w:numId w:val="23"/>
      </w:numPr>
      <w:tabs>
        <w:tab w:val="left" w:pos="284"/>
      </w:tabs>
      <w:ind w:left="284" w:hanging="284"/>
    </w:pPr>
  </w:style>
  <w:style w:type="paragraph" w:customStyle="1" w:styleId="Odrka2">
    <w:name w:val="Odrážka 2"/>
    <w:basedOn w:val="Odrka1"/>
    <w:qFormat/>
    <w:rsid w:val="00D4600B"/>
    <w:pPr>
      <w:numPr>
        <w:numId w:val="24"/>
      </w:numPr>
      <w:tabs>
        <w:tab w:val="clear" w:pos="284"/>
        <w:tab w:val="left" w:pos="567"/>
      </w:tabs>
      <w:spacing w:before="60"/>
      <w:ind w:left="568" w:hanging="284"/>
    </w:pPr>
  </w:style>
  <w:style w:type="paragraph" w:customStyle="1" w:styleId="Odrka3">
    <w:name w:val="Odrážka 3"/>
    <w:basedOn w:val="Normal"/>
    <w:qFormat/>
    <w:rsid w:val="00D4600B"/>
    <w:pPr>
      <w:numPr>
        <w:numId w:val="25"/>
      </w:numPr>
      <w:tabs>
        <w:tab w:val="left" w:pos="851"/>
      </w:tabs>
      <w:spacing w:before="0"/>
      <w:ind w:left="851" w:hanging="284"/>
    </w:pPr>
  </w:style>
  <w:style w:type="paragraph" w:styleId="FootnoteText">
    <w:name w:val="footnote text"/>
    <w:basedOn w:val="Normal"/>
    <w:semiHidden/>
    <w:rsid w:val="00706AA7"/>
    <w:rPr>
      <w:sz w:val="20"/>
      <w:szCs w:val="20"/>
    </w:rPr>
  </w:style>
  <w:style w:type="paragraph" w:customStyle="1" w:styleId="Normlnyneodsaden">
    <w:name w:val="Normálny neodsadený"/>
    <w:basedOn w:val="Normal"/>
    <w:link w:val="NormlnyneodsadenChar"/>
    <w:autoRedefine/>
    <w:rsid w:val="00721AB2"/>
  </w:style>
  <w:style w:type="paragraph" w:styleId="Caption">
    <w:name w:val="caption"/>
    <w:basedOn w:val="Normal"/>
    <w:next w:val="Normal"/>
    <w:link w:val="CaptionChar"/>
    <w:qFormat/>
    <w:rsid w:val="00B436BB"/>
    <w:pPr>
      <w:spacing w:after="120"/>
      <w:jc w:val="center"/>
    </w:pPr>
    <w:rPr>
      <w:bCs/>
      <w:szCs w:val="20"/>
    </w:rPr>
  </w:style>
  <w:style w:type="character" w:customStyle="1" w:styleId="MTEquationSection">
    <w:name w:val="MTEquationSection"/>
    <w:rsid w:val="00E925C9"/>
    <w:rPr>
      <w:rFonts w:ascii="Arial" w:hAnsi="Arial" w:cs="Arial"/>
      <w:b/>
      <w:vanish/>
      <w:color w:val="FF0000"/>
      <w:sz w:val="40"/>
      <w:szCs w:val="40"/>
    </w:rPr>
  </w:style>
  <w:style w:type="paragraph" w:styleId="CommentText">
    <w:name w:val="annotation text"/>
    <w:basedOn w:val="Normal"/>
    <w:semiHidden/>
    <w:rsid w:val="00572B83"/>
    <w:rPr>
      <w:sz w:val="20"/>
      <w:szCs w:val="20"/>
    </w:rPr>
  </w:style>
  <w:style w:type="paragraph" w:customStyle="1" w:styleId="Nzovnecislovany">
    <w:name w:val="Názov_necislovany"/>
    <w:basedOn w:val="Normal"/>
    <w:link w:val="NzovnecislovanyChar"/>
    <w:qFormat/>
    <w:rsid w:val="00936A77"/>
    <w:pPr>
      <w:spacing w:before="240" w:after="120"/>
      <w:contextualSpacing/>
    </w:pPr>
    <w:rPr>
      <w:b/>
      <w:spacing w:val="5"/>
      <w:kern w:val="28"/>
      <w:sz w:val="32"/>
      <w:szCs w:val="52"/>
    </w:rPr>
  </w:style>
  <w:style w:type="character" w:customStyle="1" w:styleId="NzovnecislovanyChar">
    <w:name w:val="Názov_necislovany Char"/>
    <w:basedOn w:val="DefaultParagraphFont"/>
    <w:link w:val="Nzovnecislovany"/>
    <w:locked/>
    <w:rsid w:val="00936A77"/>
    <w:rPr>
      <w:rFonts w:ascii="Arial" w:hAnsi="Arial" w:cs="Times New Roman"/>
      <w:b/>
      <w:color w:val="17365D"/>
      <w:spacing w:val="5"/>
      <w:kern w:val="28"/>
      <w:sz w:val="32"/>
      <w:szCs w:val="52"/>
    </w:rPr>
  </w:style>
  <w:style w:type="character" w:customStyle="1" w:styleId="Heading1Char">
    <w:name w:val="Heading 1 Char"/>
    <w:link w:val="Heading1"/>
    <w:locked/>
    <w:rsid w:val="002D0920"/>
    <w:rPr>
      <w:rFonts w:ascii="Arial" w:hAnsi="Arial"/>
      <w:b/>
      <w:bCs/>
      <w:caps/>
      <w:kern w:val="32"/>
      <w:sz w:val="32"/>
      <w:szCs w:val="48"/>
    </w:rPr>
  </w:style>
  <w:style w:type="character" w:customStyle="1" w:styleId="FooterChar">
    <w:name w:val="Footer Char"/>
    <w:link w:val="Footer"/>
    <w:uiPriority w:val="99"/>
    <w:locked/>
    <w:rsid w:val="003A1D23"/>
    <w:rPr>
      <w:rFonts w:ascii="Calibri" w:hAnsi="Calibri" w:cs="Times New Roman"/>
      <w:smallCaps/>
    </w:rPr>
  </w:style>
  <w:style w:type="paragraph" w:styleId="TOC2">
    <w:name w:val="toc 2"/>
    <w:basedOn w:val="Normal"/>
    <w:next w:val="Normal"/>
    <w:autoRedefine/>
    <w:uiPriority w:val="39"/>
    <w:rsid w:val="004067D8"/>
    <w:pPr>
      <w:tabs>
        <w:tab w:val="left" w:pos="851"/>
        <w:tab w:val="right" w:leader="dot" w:pos="8503"/>
      </w:tabs>
      <w:spacing w:before="0"/>
      <w:ind w:left="850" w:hanging="425"/>
    </w:pPr>
    <w:rPr>
      <w:noProof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7E6346"/>
    <w:pPr>
      <w:tabs>
        <w:tab w:val="left" w:pos="426"/>
        <w:tab w:val="right" w:leader="dot" w:pos="8503"/>
      </w:tabs>
      <w:spacing w:before="6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rsid w:val="004067D8"/>
    <w:pPr>
      <w:tabs>
        <w:tab w:val="left" w:pos="1560"/>
        <w:tab w:val="right" w:leader="dot" w:pos="8503"/>
      </w:tabs>
      <w:spacing w:before="0"/>
      <w:ind w:left="1560" w:hanging="709"/>
    </w:pPr>
    <w:rPr>
      <w:rFonts w:cs="Calibri"/>
      <w:iCs/>
      <w:noProof/>
    </w:rPr>
  </w:style>
  <w:style w:type="paragraph" w:customStyle="1" w:styleId="MTDisplayEquation">
    <w:name w:val="MTDisplayEquation"/>
    <w:basedOn w:val="Normal"/>
    <w:next w:val="Normal"/>
    <w:link w:val="MTDisplayEquationChar"/>
    <w:rsid w:val="008F5455"/>
    <w:pPr>
      <w:tabs>
        <w:tab w:val="center" w:pos="4320"/>
        <w:tab w:val="right" w:pos="8660"/>
      </w:tabs>
      <w:ind w:firstLine="284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8F5455"/>
    <w:rPr>
      <w:rFonts w:ascii="Arial" w:hAnsi="Arial" w:cs="Times New Roman"/>
      <w:sz w:val="24"/>
      <w:szCs w:val="24"/>
    </w:rPr>
  </w:style>
  <w:style w:type="character" w:customStyle="1" w:styleId="CaptionChar">
    <w:name w:val="Caption Char"/>
    <w:link w:val="Caption"/>
    <w:locked/>
    <w:rsid w:val="00B436BB"/>
    <w:rPr>
      <w:rFonts w:ascii="Arial" w:hAnsi="Arial"/>
      <w:bCs/>
      <w:sz w:val="22"/>
    </w:rPr>
  </w:style>
  <w:style w:type="character" w:customStyle="1" w:styleId="HeaderChar">
    <w:name w:val="Header Char"/>
    <w:link w:val="Header"/>
    <w:uiPriority w:val="99"/>
    <w:locked/>
    <w:rsid w:val="008A3B62"/>
    <w:rPr>
      <w:rFonts w:ascii="Arial" w:hAnsi="Arial"/>
      <w:szCs w:val="24"/>
    </w:rPr>
  </w:style>
  <w:style w:type="paragraph" w:customStyle="1" w:styleId="Nadpispriloha">
    <w:name w:val="Nadpis_priloha"/>
    <w:basedOn w:val="Normal"/>
    <w:link w:val="NadpisprilohaChar"/>
    <w:rsid w:val="009E55BE"/>
    <w:pPr>
      <w:numPr>
        <w:numId w:val="31"/>
      </w:numPr>
      <w:spacing w:after="120"/>
      <w:ind w:left="360"/>
    </w:pPr>
    <w:rPr>
      <w:b/>
      <w:iCs/>
      <w:spacing w:val="15"/>
      <w:sz w:val="32"/>
    </w:rPr>
  </w:style>
  <w:style w:type="character" w:customStyle="1" w:styleId="NadpisprilohaChar">
    <w:name w:val="Nadpis_priloha Char"/>
    <w:basedOn w:val="DefaultParagraphFont"/>
    <w:link w:val="Nadpispriloha"/>
    <w:locked/>
    <w:rsid w:val="009E55BE"/>
    <w:rPr>
      <w:rFonts w:ascii="Arial" w:hAnsi="Arial"/>
      <w:b/>
      <w:iCs/>
      <w:spacing w:val="15"/>
      <w:sz w:val="32"/>
      <w:szCs w:val="24"/>
    </w:rPr>
  </w:style>
  <w:style w:type="paragraph" w:styleId="TableofFigures">
    <w:name w:val="table of figures"/>
    <w:basedOn w:val="Normal"/>
    <w:next w:val="Normal"/>
    <w:uiPriority w:val="99"/>
    <w:rsid w:val="008F5455"/>
    <w:pPr>
      <w:spacing w:before="0"/>
    </w:pPr>
  </w:style>
  <w:style w:type="paragraph" w:styleId="TOC4">
    <w:name w:val="toc 4"/>
    <w:basedOn w:val="Normal"/>
    <w:next w:val="Normal"/>
    <w:autoRedefine/>
    <w:uiPriority w:val="39"/>
    <w:rsid w:val="004067D8"/>
    <w:pPr>
      <w:tabs>
        <w:tab w:val="left" w:pos="1701"/>
        <w:tab w:val="right" w:leader="dot" w:pos="8503"/>
      </w:tabs>
      <w:spacing w:before="0"/>
      <w:ind w:left="1702" w:hanging="851"/>
    </w:pPr>
    <w:rPr>
      <w:rFonts w:cs="Calibri"/>
      <w:noProof/>
    </w:rPr>
  </w:style>
  <w:style w:type="paragraph" w:styleId="TOC5">
    <w:name w:val="toc 5"/>
    <w:basedOn w:val="Normal"/>
    <w:next w:val="Normal"/>
    <w:autoRedefine/>
    <w:rsid w:val="00936A77"/>
    <w:pPr>
      <w:ind w:left="96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rsid w:val="00936A77"/>
    <w:pPr>
      <w:ind w:left="12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rsid w:val="00936A77"/>
    <w:pPr>
      <w:ind w:left="144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rsid w:val="00936A77"/>
    <w:pPr>
      <w:ind w:left="168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rsid w:val="00936A77"/>
    <w:pPr>
      <w:ind w:left="1920"/>
    </w:pPr>
    <w:rPr>
      <w:rFonts w:cs="Calibri"/>
      <w:sz w:val="18"/>
      <w:szCs w:val="18"/>
    </w:rPr>
  </w:style>
  <w:style w:type="character" w:customStyle="1" w:styleId="TOC1Char">
    <w:name w:val="TOC 1 Char"/>
    <w:link w:val="TOC1"/>
    <w:uiPriority w:val="39"/>
    <w:locked/>
    <w:rsid w:val="007E6346"/>
    <w:rPr>
      <w:rFonts w:ascii="Arial" w:hAnsi="Arial"/>
      <w:bCs/>
      <w:noProof/>
      <w:sz w:val="22"/>
      <w:szCs w:val="24"/>
    </w:rPr>
  </w:style>
  <w:style w:type="paragraph" w:customStyle="1" w:styleId="Texttabuky">
    <w:name w:val="Text tabuľky"/>
    <w:basedOn w:val="Nzovnecislovany"/>
    <w:rsid w:val="007E6346"/>
    <w:pPr>
      <w:spacing w:before="40" w:after="40" w:line="240" w:lineRule="auto"/>
      <w:jc w:val="left"/>
    </w:pPr>
    <w:rPr>
      <w:b w:val="0"/>
      <w:sz w:val="22"/>
      <w:szCs w:val="24"/>
    </w:rPr>
  </w:style>
  <w:style w:type="paragraph" w:customStyle="1" w:styleId="slovanzoznam1">
    <w:name w:val="Číslovaný zoznam 1"/>
    <w:basedOn w:val="Normal"/>
    <w:qFormat/>
    <w:rsid w:val="00464629"/>
    <w:pPr>
      <w:numPr>
        <w:numId w:val="41"/>
      </w:numPr>
      <w:ind w:left="284" w:hanging="284"/>
    </w:pPr>
  </w:style>
  <w:style w:type="paragraph" w:customStyle="1" w:styleId="islovanzoznam2">
    <w:name w:val="Čislovaný zoznam 2"/>
    <w:basedOn w:val="Normal"/>
    <w:qFormat/>
    <w:rsid w:val="00464629"/>
    <w:pPr>
      <w:numPr>
        <w:numId w:val="42"/>
      </w:numPr>
      <w:ind w:left="284" w:hanging="284"/>
    </w:pPr>
  </w:style>
  <w:style w:type="paragraph" w:customStyle="1" w:styleId="Obrzok">
    <w:name w:val="Obrázok"/>
    <w:basedOn w:val="Normal"/>
    <w:qFormat/>
    <w:rsid w:val="00936987"/>
    <w:pPr>
      <w:spacing w:line="240" w:lineRule="auto"/>
      <w:jc w:val="center"/>
    </w:pPr>
  </w:style>
  <w:style w:type="character" w:styleId="Hyperlink">
    <w:name w:val="Hyperlink"/>
    <w:basedOn w:val="DefaultParagraphFont"/>
    <w:uiPriority w:val="99"/>
    <w:unhideWhenUsed/>
    <w:rsid w:val="00EB2D62"/>
    <w:rPr>
      <w:color w:val="0000FF" w:themeColor="hyperlink"/>
      <w:u w:val="single"/>
    </w:rPr>
  </w:style>
  <w:style w:type="paragraph" w:customStyle="1" w:styleId="Literatra">
    <w:name w:val="Literatúra"/>
    <w:basedOn w:val="Normal"/>
    <w:autoRedefine/>
    <w:qFormat/>
    <w:rsid w:val="00AB3C6E"/>
    <w:pPr>
      <w:keepLines/>
      <w:numPr>
        <w:numId w:val="40"/>
      </w:numPr>
      <w:tabs>
        <w:tab w:val="left" w:pos="567"/>
      </w:tabs>
      <w:autoSpaceDE w:val="0"/>
      <w:autoSpaceDN w:val="0"/>
      <w:adjustRightInd w:val="0"/>
      <w:spacing w:before="60"/>
      <w:ind w:left="567" w:hanging="567"/>
      <w:jc w:val="left"/>
    </w:pPr>
    <w:rPr>
      <w:noProof/>
      <w:lang w:eastAsia="en-US"/>
    </w:rPr>
  </w:style>
  <w:style w:type="paragraph" w:customStyle="1" w:styleId="Titlist1">
    <w:name w:val="Tit_list_1"/>
    <w:basedOn w:val="Normal"/>
    <w:link w:val="Titlist1Char"/>
    <w:qFormat/>
    <w:rsid w:val="00764063"/>
    <w:pPr>
      <w:spacing w:before="0" w:line="240" w:lineRule="auto"/>
      <w:jc w:val="center"/>
    </w:pPr>
    <w:rPr>
      <w:sz w:val="36"/>
      <w:szCs w:val="36"/>
    </w:rPr>
  </w:style>
  <w:style w:type="character" w:customStyle="1" w:styleId="Titlist1Char">
    <w:name w:val="Tit_list_1 Char"/>
    <w:basedOn w:val="DefaultParagraphFont"/>
    <w:link w:val="Titlist1"/>
    <w:rsid w:val="00764063"/>
    <w:rPr>
      <w:sz w:val="36"/>
      <w:szCs w:val="36"/>
    </w:rPr>
  </w:style>
  <w:style w:type="paragraph" w:customStyle="1" w:styleId="TitlistE">
    <w:name w:val="Tit_list_EČ"/>
    <w:basedOn w:val="Normal"/>
    <w:link w:val="TitlistEChar"/>
    <w:qFormat/>
    <w:rsid w:val="00105F38"/>
    <w:pPr>
      <w:spacing w:before="1440" w:line="240" w:lineRule="auto"/>
    </w:pPr>
    <w:rPr>
      <w:b/>
      <w:sz w:val="32"/>
      <w:szCs w:val="32"/>
    </w:rPr>
  </w:style>
  <w:style w:type="character" w:customStyle="1" w:styleId="NormlnyneodsadenChar">
    <w:name w:val="Normálny neodsadený Char"/>
    <w:basedOn w:val="DefaultParagraphFont"/>
    <w:link w:val="Normlnyneodsaden"/>
    <w:rsid w:val="00721AB2"/>
    <w:rPr>
      <w:rFonts w:ascii="Arial" w:hAnsi="Arial"/>
      <w:sz w:val="22"/>
      <w:szCs w:val="24"/>
    </w:rPr>
  </w:style>
  <w:style w:type="paragraph" w:customStyle="1" w:styleId="Titlistpodnzov">
    <w:name w:val="Tit_list_podnázov"/>
    <w:basedOn w:val="Normal"/>
    <w:link w:val="TitlistpodnzovChar"/>
    <w:qFormat/>
    <w:rsid w:val="00FB4633"/>
    <w:pPr>
      <w:spacing w:before="0" w:line="240" w:lineRule="auto"/>
      <w:jc w:val="center"/>
    </w:pPr>
    <w:rPr>
      <w:sz w:val="28"/>
      <w:szCs w:val="36"/>
    </w:rPr>
  </w:style>
  <w:style w:type="character" w:customStyle="1" w:styleId="TitlistEChar">
    <w:name w:val="Tit_list_EČ Char"/>
    <w:basedOn w:val="DefaultParagraphFont"/>
    <w:link w:val="TitlistE"/>
    <w:rsid w:val="00105F38"/>
    <w:rPr>
      <w:b/>
      <w:sz w:val="32"/>
      <w:szCs w:val="32"/>
    </w:rPr>
  </w:style>
  <w:style w:type="paragraph" w:customStyle="1" w:styleId="TitlistNzovprce">
    <w:name w:val="Tit_list_Názov práce"/>
    <w:basedOn w:val="Normal"/>
    <w:link w:val="TitlistNzovprceChar"/>
    <w:qFormat/>
    <w:rsid w:val="00AB2AEE"/>
    <w:pPr>
      <w:spacing w:before="3000" w:line="240" w:lineRule="auto"/>
      <w:jc w:val="center"/>
    </w:pPr>
    <w:rPr>
      <w:b/>
      <w:sz w:val="40"/>
    </w:rPr>
  </w:style>
  <w:style w:type="character" w:customStyle="1" w:styleId="TitlistpodnzovChar">
    <w:name w:val="Tit_list_podnázov Char"/>
    <w:basedOn w:val="DefaultParagraphFont"/>
    <w:link w:val="Titlistpodnzov"/>
    <w:rsid w:val="00FB4633"/>
    <w:rPr>
      <w:rFonts w:ascii="Arial" w:hAnsi="Arial"/>
      <w:sz w:val="28"/>
      <w:szCs w:val="36"/>
    </w:rPr>
  </w:style>
  <w:style w:type="paragraph" w:customStyle="1" w:styleId="Titlistrok1">
    <w:name w:val="Tit_list_rok_1"/>
    <w:basedOn w:val="Normal"/>
    <w:link w:val="Titlistrok1Char"/>
    <w:qFormat/>
    <w:rsid w:val="00490975"/>
    <w:pPr>
      <w:spacing w:before="4536" w:line="240" w:lineRule="auto"/>
      <w:jc w:val="left"/>
    </w:pPr>
    <w:rPr>
      <w:szCs w:val="28"/>
    </w:rPr>
  </w:style>
  <w:style w:type="character" w:customStyle="1" w:styleId="TitlistNzovprceChar">
    <w:name w:val="Tit_list_Názov práce Char"/>
    <w:basedOn w:val="DefaultParagraphFont"/>
    <w:link w:val="TitlistNzovprce"/>
    <w:rsid w:val="00AB2AEE"/>
    <w:rPr>
      <w:rFonts w:ascii="Arial" w:hAnsi="Arial"/>
      <w:b/>
      <w:sz w:val="40"/>
      <w:szCs w:val="24"/>
    </w:rPr>
  </w:style>
  <w:style w:type="paragraph" w:customStyle="1" w:styleId="Titlistrok2">
    <w:name w:val="Tit_list_rok_2"/>
    <w:basedOn w:val="Normal"/>
    <w:link w:val="Titlistrok2Char"/>
    <w:qFormat/>
    <w:rsid w:val="006B231E"/>
    <w:pPr>
      <w:spacing w:before="1134" w:line="240" w:lineRule="auto"/>
    </w:pPr>
  </w:style>
  <w:style w:type="character" w:customStyle="1" w:styleId="Titlistrok1Char">
    <w:name w:val="Tit_list_rok_1 Char"/>
    <w:basedOn w:val="DefaultParagraphFont"/>
    <w:link w:val="Titlistrok1"/>
    <w:rsid w:val="00490975"/>
    <w:rPr>
      <w:rFonts w:ascii="Arial" w:hAnsi="Arial"/>
      <w:sz w:val="22"/>
      <w:szCs w:val="28"/>
    </w:rPr>
  </w:style>
  <w:style w:type="paragraph" w:customStyle="1" w:styleId="Titlistmeno1">
    <w:name w:val="Tit_list_meno_1"/>
    <w:basedOn w:val="Normal"/>
    <w:link w:val="Titlistmeno1Char"/>
    <w:qFormat/>
    <w:rsid w:val="00AB2AEE"/>
    <w:pPr>
      <w:spacing w:before="2040" w:line="240" w:lineRule="auto"/>
      <w:jc w:val="center"/>
    </w:pPr>
    <w:rPr>
      <w:b/>
      <w:sz w:val="28"/>
      <w:szCs w:val="28"/>
    </w:rPr>
  </w:style>
  <w:style w:type="character" w:customStyle="1" w:styleId="Titlistrok2Char">
    <w:name w:val="Tit_list_rok_2 Char"/>
    <w:basedOn w:val="DefaultParagraphFont"/>
    <w:link w:val="Titlistrok2"/>
    <w:rsid w:val="006B231E"/>
    <w:rPr>
      <w:sz w:val="24"/>
      <w:szCs w:val="24"/>
    </w:rPr>
  </w:style>
  <w:style w:type="paragraph" w:customStyle="1" w:styleId="Titlistmeno2">
    <w:name w:val="Tit_list_meno_2"/>
    <w:basedOn w:val="Normal"/>
    <w:link w:val="Titlistmeno2Char"/>
    <w:qFormat/>
    <w:rsid w:val="00764063"/>
    <w:pPr>
      <w:spacing w:before="0" w:line="240" w:lineRule="auto"/>
    </w:pPr>
  </w:style>
  <w:style w:type="character" w:customStyle="1" w:styleId="Titlistmeno1Char">
    <w:name w:val="Tit_list_meno_1 Char"/>
    <w:basedOn w:val="DefaultParagraphFont"/>
    <w:link w:val="Titlistmeno1"/>
    <w:rsid w:val="00AB2AEE"/>
    <w:rPr>
      <w:rFonts w:ascii="Arial" w:hAnsi="Arial"/>
      <w:b/>
      <w:sz w:val="28"/>
      <w:szCs w:val="28"/>
    </w:rPr>
  </w:style>
  <w:style w:type="paragraph" w:customStyle="1" w:styleId="Titlistudaje">
    <w:name w:val="Tit_list_udaje"/>
    <w:basedOn w:val="Normal"/>
    <w:link w:val="TitlistudajeChar"/>
    <w:qFormat/>
    <w:rsid w:val="003F43B2"/>
    <w:pPr>
      <w:spacing w:before="0"/>
    </w:pPr>
  </w:style>
  <w:style w:type="character" w:customStyle="1" w:styleId="Titlistmeno2Char">
    <w:name w:val="Tit_list_meno_2 Char"/>
    <w:basedOn w:val="DefaultParagraphFont"/>
    <w:link w:val="Titlistmeno2"/>
    <w:rsid w:val="00764063"/>
    <w:rPr>
      <w:sz w:val="24"/>
      <w:szCs w:val="24"/>
    </w:rPr>
  </w:style>
  <w:style w:type="paragraph" w:customStyle="1" w:styleId="Titlistudaje1r">
    <w:name w:val="Tit_list_udaje_1r"/>
    <w:basedOn w:val="Titlistudaje"/>
    <w:link w:val="Titlistudaje1rChar"/>
    <w:qFormat/>
    <w:rsid w:val="00D17293"/>
    <w:pPr>
      <w:spacing w:before="1560"/>
      <w:jc w:val="left"/>
    </w:pPr>
  </w:style>
  <w:style w:type="character" w:customStyle="1" w:styleId="TitlistudajeChar">
    <w:name w:val="Tit_list_udaje Char"/>
    <w:basedOn w:val="DefaultParagraphFont"/>
    <w:link w:val="Titlistudaje"/>
    <w:rsid w:val="003F43B2"/>
    <w:rPr>
      <w:rFonts w:ascii="Arial" w:hAnsi="Arial"/>
      <w:sz w:val="22"/>
      <w:szCs w:val="24"/>
    </w:rPr>
  </w:style>
  <w:style w:type="paragraph" w:customStyle="1" w:styleId="Abstraktnazov">
    <w:name w:val="Abstrakt_nazov"/>
    <w:basedOn w:val="Nzovnecislovany"/>
    <w:link w:val="AbstraktnazovChar"/>
    <w:qFormat/>
    <w:rsid w:val="00D17293"/>
    <w:rPr>
      <w:szCs w:val="32"/>
    </w:rPr>
  </w:style>
  <w:style w:type="character" w:customStyle="1" w:styleId="Titlistudaje1rChar">
    <w:name w:val="Tit_list_udaje_1r Char"/>
    <w:basedOn w:val="TitlistudajeChar"/>
    <w:link w:val="Titlistudaje1r"/>
    <w:rsid w:val="00D17293"/>
    <w:rPr>
      <w:rFonts w:ascii="Arial" w:hAnsi="Arial"/>
      <w:sz w:val="22"/>
      <w:szCs w:val="24"/>
    </w:rPr>
  </w:style>
  <w:style w:type="paragraph" w:customStyle="1" w:styleId="Abstrakttext">
    <w:name w:val="Abstrakt_text"/>
    <w:basedOn w:val="Normal"/>
    <w:link w:val="AbstrakttextChar"/>
    <w:qFormat/>
    <w:rsid w:val="00D17293"/>
  </w:style>
  <w:style w:type="character" w:customStyle="1" w:styleId="AbstraktnazovChar">
    <w:name w:val="Abstrakt_nazov Char"/>
    <w:basedOn w:val="NzovnecislovanyChar"/>
    <w:link w:val="Abstraktnazov"/>
    <w:rsid w:val="00D17293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Anotlist1">
    <w:name w:val="Anot_list_1"/>
    <w:basedOn w:val="Normal"/>
    <w:link w:val="Anotlist1Char"/>
    <w:qFormat/>
    <w:rsid w:val="00412A80"/>
    <w:pPr>
      <w:spacing w:before="0"/>
      <w:jc w:val="left"/>
    </w:pPr>
    <w:rPr>
      <w:b/>
    </w:rPr>
  </w:style>
  <w:style w:type="character" w:customStyle="1" w:styleId="AbstrakttextChar">
    <w:name w:val="Abstrakt_text Char"/>
    <w:basedOn w:val="DefaultParagraphFont"/>
    <w:link w:val="Abstrakttext"/>
    <w:rsid w:val="00D17293"/>
    <w:rPr>
      <w:sz w:val="24"/>
      <w:szCs w:val="24"/>
    </w:rPr>
  </w:style>
  <w:style w:type="paragraph" w:customStyle="1" w:styleId="Anotlist2">
    <w:name w:val="Anot_list_2"/>
    <w:basedOn w:val="Normal"/>
    <w:link w:val="Anotlist2Char"/>
    <w:qFormat/>
    <w:rsid w:val="00D17293"/>
  </w:style>
  <w:style w:type="character" w:customStyle="1" w:styleId="Anotlist1Char">
    <w:name w:val="Anot_list_1 Char"/>
    <w:basedOn w:val="DefaultParagraphFont"/>
    <w:link w:val="Anotlist1"/>
    <w:rsid w:val="00412A80"/>
    <w:rPr>
      <w:b/>
      <w:sz w:val="24"/>
      <w:szCs w:val="24"/>
    </w:rPr>
  </w:style>
  <w:style w:type="paragraph" w:customStyle="1" w:styleId="Titulnstranynadpisy">
    <w:name w:val="Titulné strany_nadpisy"/>
    <w:basedOn w:val="Nzovnecislovany"/>
    <w:link w:val="TitulnstranynadpisyChar"/>
    <w:qFormat/>
    <w:rsid w:val="002D0920"/>
    <w:rPr>
      <w:szCs w:val="32"/>
    </w:rPr>
  </w:style>
  <w:style w:type="character" w:customStyle="1" w:styleId="Anotlist2Char">
    <w:name w:val="Anot_list_2 Char"/>
    <w:basedOn w:val="DefaultParagraphFont"/>
    <w:link w:val="Anotlist2"/>
    <w:rsid w:val="00D17293"/>
    <w:rPr>
      <w:sz w:val="24"/>
      <w:szCs w:val="24"/>
    </w:rPr>
  </w:style>
  <w:style w:type="paragraph" w:customStyle="1" w:styleId="estnvyhlsenie1">
    <w:name w:val="Čestné_vyhlásenie_1"/>
    <w:basedOn w:val="Normal"/>
    <w:link w:val="estnvyhlsenie1Char"/>
    <w:qFormat/>
    <w:rsid w:val="00E84C55"/>
    <w:pPr>
      <w:ind w:left="2160"/>
    </w:pPr>
    <w:rPr>
      <w:sz w:val="32"/>
      <w:szCs w:val="32"/>
    </w:rPr>
  </w:style>
  <w:style w:type="character" w:customStyle="1" w:styleId="TitulnstranynadpisyChar">
    <w:name w:val="Titulné strany_nadpisy Char"/>
    <w:basedOn w:val="NzovnecislovanyChar"/>
    <w:link w:val="Titulnstranynadpisy"/>
    <w:rsid w:val="002D0920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estnvyhlsenie2">
    <w:name w:val="Čestné_vyhlásenie_2"/>
    <w:basedOn w:val="Normal"/>
    <w:link w:val="estnvyhlsenie2Char"/>
    <w:qFormat/>
    <w:rsid w:val="00E84C55"/>
  </w:style>
  <w:style w:type="character" w:customStyle="1" w:styleId="estnvyhlsenie1Char">
    <w:name w:val="Čestné_vyhlásenie_1 Char"/>
    <w:basedOn w:val="DefaultParagraphFont"/>
    <w:link w:val="estnvyhlsenie1"/>
    <w:rsid w:val="00E84C55"/>
    <w:rPr>
      <w:sz w:val="32"/>
      <w:szCs w:val="32"/>
    </w:rPr>
  </w:style>
  <w:style w:type="character" w:customStyle="1" w:styleId="estnvyhlsenie2Char">
    <w:name w:val="Čestné_vyhlásenie_2 Char"/>
    <w:basedOn w:val="DefaultParagraphFont"/>
    <w:link w:val="estnvyhlsenie2"/>
    <w:rsid w:val="00E84C55"/>
    <w:rPr>
      <w:sz w:val="24"/>
      <w:szCs w:val="24"/>
    </w:rPr>
  </w:style>
  <w:style w:type="paragraph" w:customStyle="1" w:styleId="Nzovfakulty">
    <w:name w:val="Názov fakulty"/>
    <w:basedOn w:val="Normal"/>
    <w:link w:val="NzovfakultyChar"/>
    <w:qFormat/>
    <w:rsid w:val="008F56F9"/>
    <w:pPr>
      <w:spacing w:before="360" w:line="240" w:lineRule="auto"/>
      <w:jc w:val="center"/>
    </w:pPr>
    <w:rPr>
      <w:rFonts w:cs="Arial"/>
      <w:sz w:val="28"/>
      <w:szCs w:val="28"/>
    </w:rPr>
  </w:style>
  <w:style w:type="paragraph" w:customStyle="1" w:styleId="TitlistDruhprce">
    <w:name w:val="Tit_list_Druh práce"/>
    <w:link w:val="TitlistDruhprceChar"/>
    <w:qFormat/>
    <w:rsid w:val="00FB4633"/>
    <w:pPr>
      <w:spacing w:before="240"/>
      <w:jc w:val="center"/>
    </w:pPr>
    <w:rPr>
      <w:rFonts w:ascii="Arial" w:hAnsi="Arial" w:cs="Arial"/>
      <w:b/>
      <w:sz w:val="32"/>
      <w:szCs w:val="36"/>
    </w:rPr>
  </w:style>
  <w:style w:type="character" w:customStyle="1" w:styleId="NzovfakultyChar">
    <w:name w:val="Názov fakulty Char"/>
    <w:basedOn w:val="DefaultParagraphFont"/>
    <w:link w:val="Nzovfakulty"/>
    <w:rsid w:val="008F56F9"/>
    <w:rPr>
      <w:rFonts w:ascii="Arial" w:hAnsi="Arial" w:cs="Arial"/>
      <w:sz w:val="28"/>
      <w:szCs w:val="28"/>
    </w:rPr>
  </w:style>
  <w:style w:type="character" w:customStyle="1" w:styleId="TitlistDruhprceChar">
    <w:name w:val="Tit_list_Druh práce Char"/>
    <w:basedOn w:val="TitlistpodnzovChar"/>
    <w:link w:val="TitlistDruhprce"/>
    <w:rsid w:val="00FB4633"/>
    <w:rPr>
      <w:rFonts w:ascii="Arial" w:hAnsi="Arial" w:cs="Arial"/>
      <w:b/>
      <w:sz w:val="32"/>
      <w:szCs w:val="36"/>
    </w:rPr>
  </w:style>
  <w:style w:type="paragraph" w:customStyle="1" w:styleId="Tabuka-oznaenie">
    <w:name w:val="Tabuľka - označenie"/>
    <w:basedOn w:val="Normal"/>
    <w:link w:val="Tabuka-oznaenieChar"/>
    <w:qFormat/>
    <w:rsid w:val="00090893"/>
    <w:pPr>
      <w:jc w:val="right"/>
    </w:pPr>
  </w:style>
  <w:style w:type="character" w:customStyle="1" w:styleId="Tabuka-oznaenieChar">
    <w:name w:val="Tabuľka - označenie Char"/>
    <w:basedOn w:val="DefaultParagraphFont"/>
    <w:link w:val="Tabuka-oznaenie"/>
    <w:rsid w:val="00090893"/>
    <w:rPr>
      <w:rFonts w:ascii="Arial" w:hAnsi="Arial"/>
      <w:sz w:val="22"/>
      <w:szCs w:val="24"/>
    </w:rPr>
  </w:style>
  <w:style w:type="paragraph" w:customStyle="1" w:styleId="tabulkatexthlavicka">
    <w:name w:val="tabulka text hlavicka"/>
    <w:basedOn w:val="Normal"/>
    <w:qFormat/>
    <w:rsid w:val="00BA0F2D"/>
    <w:pPr>
      <w:widowControl w:val="0"/>
      <w:spacing w:before="0" w:line="288" w:lineRule="auto"/>
      <w:jc w:val="center"/>
    </w:pPr>
    <w:rPr>
      <w:rFonts w:eastAsia="Arial" w:cs="Courier New"/>
      <w:b/>
      <w:szCs w:val="22"/>
      <w:lang w:eastAsia="en-US"/>
    </w:rPr>
  </w:style>
  <w:style w:type="paragraph" w:customStyle="1" w:styleId="tabulkatext">
    <w:name w:val="tabulka text"/>
    <w:basedOn w:val="tabulkatexthlavicka"/>
    <w:qFormat/>
    <w:rsid w:val="00641170"/>
    <w:rPr>
      <w:b w:val="0"/>
      <w:iCs/>
    </w:rPr>
  </w:style>
  <w:style w:type="paragraph" w:customStyle="1" w:styleId="tabulkatextpoznamka">
    <w:name w:val="tabulka text poznamka"/>
    <w:basedOn w:val="Normal"/>
    <w:qFormat/>
    <w:rsid w:val="00BA0F2D"/>
    <w:pPr>
      <w:widowControl w:val="0"/>
      <w:tabs>
        <w:tab w:val="left" w:pos="993"/>
      </w:tabs>
      <w:spacing w:before="0" w:line="288" w:lineRule="auto"/>
      <w:jc w:val="left"/>
    </w:pPr>
    <w:rPr>
      <w:rFonts w:eastAsia="Arial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750D"/>
  </w:style>
  <w:style w:type="paragraph" w:customStyle="1" w:styleId="Nadpis0">
    <w:name w:val="Nadpis 0"/>
    <w:basedOn w:val="Heading1"/>
    <w:qFormat/>
    <w:rsid w:val="002D0920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9B3DA8"/>
    <w:rPr>
      <w:color w:val="808080"/>
    </w:rPr>
  </w:style>
  <w:style w:type="paragraph" w:customStyle="1" w:styleId="ZPTitulkahlavn">
    <w:name w:val="ZP Titulka hlavní"/>
    <w:basedOn w:val="Normal"/>
    <w:rsid w:val="009B3DA8"/>
    <w:pPr>
      <w:suppressAutoHyphens/>
      <w:spacing w:before="0" w:line="340" w:lineRule="atLeast"/>
      <w:jc w:val="center"/>
    </w:pPr>
    <w:rPr>
      <w:rFonts w:cs="Arial"/>
      <w:bCs/>
      <w:sz w:val="28"/>
      <w:szCs w:val="34"/>
      <w:lang w:val="cs-CZ" w:eastAsia="cs-CZ"/>
    </w:rPr>
  </w:style>
  <w:style w:type="paragraph" w:styleId="BodyText">
    <w:name w:val="Body Text"/>
    <w:basedOn w:val="Normal"/>
    <w:link w:val="BodyTextChar"/>
    <w:semiHidden/>
    <w:unhideWhenUsed/>
    <w:rsid w:val="009B3DA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B3DA8"/>
    <w:rPr>
      <w:rFonts w:ascii="Arial" w:hAnsi="Arial"/>
      <w:sz w:val="22"/>
      <w:szCs w:val="24"/>
    </w:rPr>
  </w:style>
  <w:style w:type="paragraph" w:styleId="BodyTextFirstIndent">
    <w:name w:val="Body Text First Indent"/>
    <w:basedOn w:val="BodyText"/>
    <w:link w:val="BodyTextFirstIndentChar"/>
    <w:rsid w:val="009B3DA8"/>
    <w:pPr>
      <w:spacing w:before="0" w:line="240" w:lineRule="auto"/>
      <w:ind w:firstLine="210"/>
      <w:jc w:val="left"/>
    </w:pPr>
    <w:rPr>
      <w:rFonts w:ascii="Cambria" w:hAnsi="Cambria"/>
      <w:sz w:val="24"/>
      <w:lang w:val="cs-CZ" w:eastAsia="cs-CZ"/>
    </w:rPr>
  </w:style>
  <w:style w:type="character" w:customStyle="1" w:styleId="BodyTextFirstIndentChar">
    <w:name w:val="Body Text First Indent Char"/>
    <w:basedOn w:val="BodyTextChar"/>
    <w:link w:val="BodyTextFirstIndent"/>
    <w:rsid w:val="009B3DA8"/>
    <w:rPr>
      <w:rFonts w:ascii="Cambria" w:hAnsi="Cambria"/>
      <w:sz w:val="24"/>
      <w:szCs w:val="24"/>
      <w:lang w:val="cs-CZ"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4059D9"/>
    <w:pPr>
      <w:keepLines/>
      <w:numPr>
        <w:numId w:val="0"/>
      </w:numPr>
      <w:tabs>
        <w:tab w:val="clear" w:pos="56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Cs w:val="32"/>
    </w:rPr>
  </w:style>
  <w:style w:type="paragraph" w:styleId="Title">
    <w:name w:val="Title"/>
    <w:basedOn w:val="Normal"/>
    <w:next w:val="Normal"/>
    <w:link w:val="TitleChar"/>
    <w:qFormat/>
    <w:locked/>
    <w:rsid w:val="00F62F0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6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locked/>
    <w:rsid w:val="00397F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F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locked/>
    <w:rsid w:val="003C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4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5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\Downloads\Pr&#237;loha%203_&#352;abl&#243;na%20pr&#225;c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30F16F07854DF7903DE6FCA543A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52A07-CF53-4362-8AF1-659EAE0D71C9}"/>
      </w:docPartPr>
      <w:docPartBody>
        <w:p w:rsidR="00110B61" w:rsidRDefault="00064099" w:rsidP="00064099">
          <w:pPr>
            <w:pStyle w:val="FC30F16F07854DF7903DE6FCA543AE1C"/>
          </w:pPr>
          <w:r w:rsidRPr="005D21F3">
            <w:rPr>
              <w:rStyle w:val="PlaceholderText"/>
            </w:rPr>
            <w:t>[</w:t>
          </w:r>
          <w:r>
            <w:rPr>
              <w:rStyle w:val="PlaceholderText"/>
            </w:rPr>
            <w:t>Zvoľte fakultu/ústav</w:t>
          </w:r>
          <w:r w:rsidRPr="005D21F3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C"/>
    <w:rsid w:val="00064099"/>
    <w:rsid w:val="00110B61"/>
    <w:rsid w:val="001268D5"/>
    <w:rsid w:val="00260047"/>
    <w:rsid w:val="0037362C"/>
    <w:rsid w:val="003A4889"/>
    <w:rsid w:val="004067C2"/>
    <w:rsid w:val="00892EEA"/>
    <w:rsid w:val="008A17A6"/>
    <w:rsid w:val="008B4A24"/>
    <w:rsid w:val="00B9100C"/>
    <w:rsid w:val="00C531A6"/>
    <w:rsid w:val="00C53797"/>
    <w:rsid w:val="00D40897"/>
    <w:rsid w:val="00E63B57"/>
    <w:rsid w:val="00EA3F39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099"/>
    <w:rPr>
      <w:color w:val="808080"/>
    </w:rPr>
  </w:style>
  <w:style w:type="paragraph" w:customStyle="1" w:styleId="FC30F16F07854DF7903DE6FCA543AE1C">
    <w:name w:val="FC30F16F07854DF7903DE6FCA543AE1C"/>
    <w:rsid w:val="0006409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a92b6e-7d0a-47a1-a39f-f491298eb5f9" xsi:nil="true"/>
    <lcf76f155ced4ddcb4097134ff3c332f xmlns="de048200-9d13-49b8-9252-9201ddaea6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CF3AC7D71C747B64DF93CD615CD65" ma:contentTypeVersion="13" ma:contentTypeDescription="Umožňuje vytvoriť nový dokument." ma:contentTypeScope="" ma:versionID="b737c9070da55f61d14e0a753649324c">
  <xsd:schema xmlns:xsd="http://www.w3.org/2001/XMLSchema" xmlns:xs="http://www.w3.org/2001/XMLSchema" xmlns:p="http://schemas.microsoft.com/office/2006/metadata/properties" xmlns:ns2="de048200-9d13-49b8-9252-9201ddaea6b4" xmlns:ns3="79a92b6e-7d0a-47a1-a39f-f491298eb5f9" targetNamespace="http://schemas.microsoft.com/office/2006/metadata/properties" ma:root="true" ma:fieldsID="63ea3d0c156d4bc139fe3ef64ea65d62" ns2:_="" ns3:_="">
    <xsd:import namespace="de048200-9d13-49b8-9252-9201ddaea6b4"/>
    <xsd:import namespace="79a92b6e-7d0a-47a1-a39f-f491298eb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8200-9d13-49b8-9252-9201ddaea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6c0d90c6-5e6a-448a-8a76-ecfc1ec5e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92b6e-7d0a-47a1-a39f-f491298eb5f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38905a-51e7-42d6-9723-f42580b9c2cf}" ma:internalName="TaxCatchAll" ma:showField="CatchAllData" ma:web="79a92b6e-7d0a-47a1-a39f-f491298e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875B8-7890-46AF-BAB7-9862F72756DF}">
  <ds:schemaRefs>
    <ds:schemaRef ds:uri="http://schemas.microsoft.com/office/2006/metadata/properties"/>
    <ds:schemaRef ds:uri="http://schemas.microsoft.com/office/infopath/2007/PartnerControls"/>
    <ds:schemaRef ds:uri="79a92b6e-7d0a-47a1-a39f-f491298eb5f9"/>
    <ds:schemaRef ds:uri="de048200-9d13-49b8-9252-9201ddaea6b4"/>
  </ds:schemaRefs>
</ds:datastoreItem>
</file>

<file path=customXml/itemProps2.xml><?xml version="1.0" encoding="utf-8"?>
<ds:datastoreItem xmlns:ds="http://schemas.openxmlformats.org/officeDocument/2006/customXml" ds:itemID="{A8DACCB7-A549-4DFB-82A7-20B14D404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1642DE-4C75-477B-B5C4-256C73FC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48200-9d13-49b8-9252-9201ddaea6b4"/>
    <ds:schemaRef ds:uri="79a92b6e-7d0a-47a1-a39f-f491298eb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2AF92-B9E4-4DC7-8743-91B6F63A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Príloha 3_Šablóna prác (2).dotx</Template>
  <TotalTime>678</TotalTime>
  <Pages>9</Pages>
  <Words>1409</Words>
  <Characters>8033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Žilinská univerzita v Žiline</vt:lpstr>
      <vt:lpstr>Žilinská univerzita v Žiline</vt:lpstr>
    </vt:vector>
  </TitlesOfParts>
  <Company>University of Zilina</Company>
  <LinksUpToDate>false</LinksUpToDate>
  <CharactersWithSpaces>9424</CharactersWithSpaces>
  <SharedDoc>false</SharedDoc>
  <HLinks>
    <vt:vector size="72" baseType="variant">
      <vt:variant>
        <vt:i4>3014756</vt:i4>
      </vt:variant>
      <vt:variant>
        <vt:i4>94</vt:i4>
      </vt:variant>
      <vt:variant>
        <vt:i4>0</vt:i4>
      </vt:variant>
      <vt:variant>
        <vt:i4>5</vt:i4>
      </vt:variant>
      <vt:variant>
        <vt:lpwstr>http://web.tuke.sk/anta/iso690.htm</vt:lpwstr>
      </vt:variant>
      <vt:variant>
        <vt:lpwstr/>
      </vt:variant>
      <vt:variant>
        <vt:i4>4784234</vt:i4>
      </vt:variant>
      <vt:variant>
        <vt:i4>91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http://www.knovel.com/web/portal/basic_search/display?_EXT_KNOVEL_DISPLAY_bookid=1347&amp;_EXT_KNOVEL_DISPLAY_fromSearch=true&amp;_EXT_KNOVEL_DISPLAY_searchType=basic%3e%20</vt:lpwstr>
      </vt:variant>
      <vt:variant>
        <vt:lpwstr/>
      </vt:variant>
      <vt:variant>
        <vt:i4>5636102</vt:i4>
      </vt:variant>
      <vt:variant>
        <vt:i4>88</vt:i4>
      </vt:variant>
      <vt:variant>
        <vt:i4>0</vt:i4>
      </vt:variant>
      <vt:variant>
        <vt:i4>5</vt:i4>
      </vt:variant>
      <vt:variant>
        <vt:lpwstr>http://kris.uniza.sk/</vt:lpwstr>
      </vt:variant>
      <vt:variant>
        <vt:lpwstr/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_Toc253123287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_Toc253123245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_Toc317688210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_Toc317688209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_Toc317688208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_Toc317688207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_Toc317688206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_Toc317688205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_Toc317688204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Žilinská univerzita v Žiline</dc:title>
  <dc:subject/>
  <dc:creator>STUD - Marián Lalík</dc:creator>
  <cp:keywords/>
  <dc:description/>
  <cp:lastModifiedBy>STUD - Marián Lalík</cp:lastModifiedBy>
  <cp:revision>18</cp:revision>
  <cp:lastPrinted>2022-02-11T11:29:00Z</cp:lastPrinted>
  <dcterms:created xsi:type="dcterms:W3CDTF">2023-02-26T16:56:00Z</dcterms:created>
  <dcterms:modified xsi:type="dcterms:W3CDTF">2025-05-05T14:57:00Z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0x010100C8F193D29211724B8837309D86685A44</vt:lpwstr>
  </property>
</Properties>
</file>